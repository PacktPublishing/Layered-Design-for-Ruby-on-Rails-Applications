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6D2A" w14:textId="7EF1B33D" w:rsidR="007D56D5" w:rsidRDefault="00B841B0" w:rsidP="00FF3E87">
      <w:pPr>
        <w:pStyle w:val="H1-Chapter"/>
      </w:pPr>
      <w:bookmarkStart w:id="0" w:name="OLE_LINK17"/>
      <w:r>
        <w:t>Exercises</w:t>
      </w:r>
      <w:r w:rsidR="00BF0823">
        <w:t xml:space="preserve">, </w:t>
      </w:r>
      <w:r w:rsidR="003F5BC7">
        <w:t xml:space="preserve">Tips </w:t>
      </w:r>
      <w:r w:rsidR="00BF0823">
        <w:t>and</w:t>
      </w:r>
      <w:r w:rsidR="003F5BC7">
        <w:t xml:space="preserve"> Solutions</w:t>
      </w:r>
    </w:p>
    <w:p w14:paraId="15F182E0" w14:textId="77777777" w:rsidR="00963F3E" w:rsidRPr="00963F3E" w:rsidRDefault="00963F3E" w:rsidP="00BF0823">
      <w:pPr>
        <w:pStyle w:val="P-Regular"/>
      </w:pPr>
    </w:p>
    <w:bookmarkEnd w:id="0"/>
    <w:p w14:paraId="00D6B074" w14:textId="216203AA" w:rsidR="00FF3E87" w:rsidRDefault="00FF3E87" w:rsidP="00FF3E87">
      <w:pPr>
        <w:pStyle w:val="H1-Section"/>
      </w:pPr>
      <w:r>
        <w:t>Chapter 1</w:t>
      </w:r>
    </w:p>
    <w:p w14:paraId="512EB78E" w14:textId="3306C610" w:rsidR="0056503B" w:rsidRPr="0056503B" w:rsidRDefault="0056503B" w:rsidP="00BF0823">
      <w:pPr>
        <w:pStyle w:val="P-Regular"/>
      </w:pPr>
      <w:r>
        <w:t xml:space="preserve">Follow the instructions from the </w:t>
      </w:r>
      <w:r w:rsidR="00651DA2" w:rsidRPr="00B50B5B">
        <w:rPr>
          <w:rStyle w:val="P-Italics"/>
        </w:rPr>
        <w:t>Rails on Rack</w:t>
      </w:r>
      <w:r w:rsidR="00651DA2">
        <w:t xml:space="preserve"> s</w:t>
      </w:r>
      <w:r>
        <w:t>ection</w:t>
      </w:r>
      <w:r w:rsidR="00D57491">
        <w:t xml:space="preserve"> and replace </w:t>
      </w:r>
      <w:proofErr w:type="spellStart"/>
      <w:proofErr w:type="gramStart"/>
      <w:r w:rsidR="00D57491" w:rsidRPr="00B50B5B">
        <w:rPr>
          <w:rStyle w:val="P-Code"/>
        </w:rPr>
        <w:t>Rack.application.call</w:t>
      </w:r>
      <w:proofErr w:type="spellEnd"/>
      <w:proofErr w:type="gramEnd"/>
      <w:r w:rsidR="00D57491">
        <w:t xml:space="preserve"> with </w:t>
      </w:r>
      <w:proofErr w:type="spellStart"/>
      <w:r w:rsidR="00B50B5B" w:rsidRPr="00B50B5B">
        <w:rPr>
          <w:rStyle w:val="P-Code"/>
        </w:rPr>
        <w:t>PostsController.action</w:t>
      </w:r>
      <w:proofErr w:type="spellEnd"/>
      <w:r w:rsidR="00B50B5B" w:rsidRPr="00B50B5B">
        <w:rPr>
          <w:rStyle w:val="P-Code"/>
        </w:rPr>
        <w:t>(:index).call</w:t>
      </w:r>
      <w:r w:rsidR="00B50B5B">
        <w:t>.</w:t>
      </w:r>
    </w:p>
    <w:p w14:paraId="4791A445" w14:textId="1B9E40E6" w:rsidR="00FF3E87" w:rsidRDefault="00FF3E87" w:rsidP="00CC1A8C">
      <w:pPr>
        <w:pStyle w:val="H1-Section"/>
      </w:pPr>
      <w:bookmarkStart w:id="1" w:name="_Hlk141180207"/>
      <w:bookmarkStart w:id="2" w:name="OLE_LINK1"/>
      <w:r>
        <w:t>Chapter 2</w:t>
      </w:r>
      <w:bookmarkEnd w:id="1"/>
      <w:bookmarkEnd w:id="2"/>
    </w:p>
    <w:p w14:paraId="6092CB48" w14:textId="299327F1" w:rsidR="00C15A55" w:rsidRDefault="002E057E" w:rsidP="00BF0823">
      <w:pPr>
        <w:pStyle w:val="P-Regular"/>
      </w:pPr>
      <w:r>
        <w:t xml:space="preserve">To show top-10 </w:t>
      </w:r>
      <w:r w:rsidR="00D1687F">
        <w:t xml:space="preserve">Ruby files according to </w:t>
      </w:r>
      <w:r w:rsidR="00006858">
        <w:t xml:space="preserve">the </w:t>
      </w:r>
      <w:r w:rsidR="00D1687F">
        <w:t>Flog scor</w:t>
      </w:r>
      <w:r w:rsidR="00006858">
        <w:t>ing</w:t>
      </w:r>
      <w:r w:rsidR="00D1687F">
        <w:t>, you can use the following one-liner:</w:t>
      </w:r>
    </w:p>
    <w:p w14:paraId="445B4806" w14:textId="439FE2EB" w:rsidR="00D1687F" w:rsidRDefault="00D1687F" w:rsidP="00BF0823">
      <w:pPr>
        <w:pStyle w:val="P-Source"/>
      </w:pPr>
      <w:r w:rsidRPr="00D1687F">
        <w:t>find app -name "</w:t>
      </w:r>
      <w:proofErr w:type="gramStart"/>
      <w:r w:rsidRPr="00D1687F">
        <w:t>*.</w:t>
      </w:r>
      <w:proofErr w:type="spellStart"/>
      <w:r w:rsidRPr="00D1687F">
        <w:t>rb</w:t>
      </w:r>
      <w:proofErr w:type="spellEnd"/>
      <w:proofErr w:type="gramEnd"/>
      <w:r w:rsidRPr="00D1687F">
        <w:t>" | while read file; do echo $file `flog -s $file | grep ": flog total" | cut -d: -f1`; done | sort -k 2 -nr | head</w:t>
      </w:r>
    </w:p>
    <w:p w14:paraId="3473B683" w14:textId="6F9CEDE6" w:rsidR="001E1347" w:rsidRDefault="00114D0A" w:rsidP="00BF0823">
      <w:pPr>
        <w:pStyle w:val="P-Regular"/>
      </w:pPr>
      <w:r>
        <w:t>And now we can combine it with the churn calculation as follows:</w:t>
      </w:r>
    </w:p>
    <w:p w14:paraId="56D11931" w14:textId="089D2596" w:rsidR="00114D0A" w:rsidRPr="00C15A55" w:rsidRDefault="00114D0A" w:rsidP="00114D0A">
      <w:pPr>
        <w:pStyle w:val="P-Source"/>
      </w:pPr>
      <w:r w:rsidRPr="00114D0A">
        <w:t>find app -name "</w:t>
      </w:r>
      <w:proofErr w:type="gramStart"/>
      <w:r w:rsidRPr="00114D0A">
        <w:t>*.</w:t>
      </w:r>
      <w:proofErr w:type="spellStart"/>
      <w:r w:rsidRPr="00114D0A">
        <w:t>rb</w:t>
      </w:r>
      <w:proofErr w:type="spellEnd"/>
      <w:proofErr w:type="gramEnd"/>
      <w:r w:rsidRPr="00114D0A">
        <w:t>" | while read file; do churn=$(git log --format=</w:t>
      </w:r>
      <w:proofErr w:type="spellStart"/>
      <w:r w:rsidRPr="00114D0A">
        <w:t>oneline</w:t>
      </w:r>
      <w:proofErr w:type="spellEnd"/>
      <w:r w:rsidRPr="00114D0A">
        <w:t xml:space="preserve"> -- $file | </w:t>
      </w:r>
      <w:proofErr w:type="spellStart"/>
      <w:r w:rsidRPr="00114D0A">
        <w:t>wc</w:t>
      </w:r>
      <w:proofErr w:type="spellEnd"/>
      <w:r w:rsidRPr="00114D0A">
        <w:t xml:space="preserve"> -l); complexity=$(flog -s $file | grep ": flog total" | cut -d: -f1); echo $file `echo "$churn * $complexity" | </w:t>
      </w:r>
      <w:proofErr w:type="spellStart"/>
      <w:r w:rsidRPr="00114D0A">
        <w:t>bc</w:t>
      </w:r>
      <w:proofErr w:type="spellEnd"/>
      <w:r w:rsidRPr="00114D0A">
        <w:t xml:space="preserve"> -l`; done | sort -k 2 -nr | head</w:t>
      </w:r>
    </w:p>
    <w:p w14:paraId="0D5DADA0" w14:textId="47BA3C3F" w:rsidR="00FF3E87" w:rsidRDefault="00FF3E87" w:rsidP="00FF3E87">
      <w:pPr>
        <w:pStyle w:val="H1-Section"/>
      </w:pPr>
      <w:r>
        <w:t>Chapter 3</w:t>
      </w:r>
    </w:p>
    <w:p w14:paraId="09D4EAAB" w14:textId="74734C28" w:rsidR="00A64E0A" w:rsidRDefault="001E6897" w:rsidP="00BF0823">
      <w:pPr>
        <w:pStyle w:val="P-Regular"/>
      </w:pPr>
      <w:r>
        <w:t>Here are some recommendations on how to re-implement the inline adapter for Active Job:</w:t>
      </w:r>
    </w:p>
    <w:p w14:paraId="057FA360" w14:textId="604F4CAE" w:rsidR="001E6897" w:rsidRDefault="001E6897" w:rsidP="001E6897">
      <w:pPr>
        <w:pStyle w:val="L-Bullets"/>
      </w:pPr>
      <w:r>
        <w:t xml:space="preserve">Follow Rails naming conventions, so it would be possible to </w:t>
      </w:r>
      <w:r w:rsidR="000B0D0B">
        <w:t xml:space="preserve">activate the adapter by specifying </w:t>
      </w:r>
      <w:proofErr w:type="spellStart"/>
      <w:proofErr w:type="gramStart"/>
      <w:r w:rsidR="000B0D0B" w:rsidRPr="000B0D0B">
        <w:rPr>
          <w:rStyle w:val="P-Code"/>
        </w:rPr>
        <w:t>config.active</w:t>
      </w:r>
      <w:proofErr w:type="gramEnd"/>
      <w:r w:rsidR="000B0D0B" w:rsidRPr="000B0D0B">
        <w:rPr>
          <w:rStyle w:val="P-Code"/>
        </w:rPr>
        <w:t>_job.queue_adapter</w:t>
      </w:r>
      <w:proofErr w:type="spellEnd"/>
      <w:r w:rsidR="000B0D0B" w:rsidRPr="000B0D0B">
        <w:rPr>
          <w:rStyle w:val="P-Code"/>
        </w:rPr>
        <w:t xml:space="preserve"> = :</w:t>
      </w:r>
      <w:proofErr w:type="spellStart"/>
      <w:r w:rsidR="000B0D0B" w:rsidRPr="000B0D0B">
        <w:rPr>
          <w:rStyle w:val="P-Code"/>
        </w:rPr>
        <w:t>custom_inline</w:t>
      </w:r>
      <w:proofErr w:type="spellEnd"/>
      <w:r w:rsidR="000B0D0B">
        <w:t>.</w:t>
      </w:r>
    </w:p>
    <w:p w14:paraId="1239D871" w14:textId="2A23D27C" w:rsidR="003E6FE1" w:rsidRDefault="003E6FE1" w:rsidP="001E6897">
      <w:pPr>
        <w:pStyle w:val="L-Bullets"/>
      </w:pPr>
      <w:r>
        <w:lastRenderedPageBreak/>
        <w:t>Don’t forget to perform arguments serialization</w:t>
      </w:r>
      <w:r w:rsidR="000A4B41">
        <w:t xml:space="preserve">. Even though we execute jobs inline, we must ensure </w:t>
      </w:r>
      <w:r w:rsidR="000A4B41" w:rsidRPr="000A4B41">
        <w:rPr>
          <w:rStyle w:val="P-Italics"/>
        </w:rPr>
        <w:t>fresh</w:t>
      </w:r>
      <w:r w:rsidR="000A4B41">
        <w:t xml:space="preserve"> objects are passed to </w:t>
      </w:r>
      <w:r w:rsidR="000A4B41" w:rsidRPr="000A4B41">
        <w:rPr>
          <w:rStyle w:val="P-Code"/>
        </w:rPr>
        <w:t>#perform</w:t>
      </w:r>
      <w:r w:rsidR="000A4B41">
        <w:t xml:space="preserve">. Look at the </w:t>
      </w:r>
      <w:proofErr w:type="spellStart"/>
      <w:r w:rsidR="000A4B41" w:rsidRPr="007542FB">
        <w:rPr>
          <w:rStyle w:val="P-Code"/>
        </w:rPr>
        <w:t>Job#serialize</w:t>
      </w:r>
      <w:proofErr w:type="spellEnd"/>
      <w:r w:rsidR="000A4B41">
        <w:t xml:space="preserve"> and </w:t>
      </w:r>
      <w:proofErr w:type="spellStart"/>
      <w:proofErr w:type="gramStart"/>
      <w:r w:rsidR="000A4B41" w:rsidRPr="007542FB">
        <w:rPr>
          <w:rStyle w:val="P-Code"/>
        </w:rPr>
        <w:t>ActiveJob</w:t>
      </w:r>
      <w:proofErr w:type="spellEnd"/>
      <w:r w:rsidR="000A4B41" w:rsidRPr="007542FB">
        <w:rPr>
          <w:rStyle w:val="P-Code"/>
        </w:rPr>
        <w:t>::</w:t>
      </w:r>
      <w:proofErr w:type="spellStart"/>
      <w:proofErr w:type="gramEnd"/>
      <w:r w:rsidR="000A4B41" w:rsidRPr="007542FB">
        <w:rPr>
          <w:rStyle w:val="P-Code"/>
        </w:rPr>
        <w:t>Base.exec</w:t>
      </w:r>
      <w:r w:rsidR="007542FB" w:rsidRPr="007542FB">
        <w:rPr>
          <w:rStyle w:val="P-Code"/>
        </w:rPr>
        <w:t>u</w:t>
      </w:r>
      <w:r w:rsidR="000A4B41" w:rsidRPr="007542FB">
        <w:rPr>
          <w:rStyle w:val="P-Code"/>
        </w:rPr>
        <w:t>te</w:t>
      </w:r>
      <w:proofErr w:type="spellEnd"/>
      <w:r w:rsidR="000A4B41">
        <w:t xml:space="preserve"> methods.</w:t>
      </w:r>
    </w:p>
    <w:p w14:paraId="2AA1CEFD" w14:textId="55EA9A44" w:rsidR="007542FB" w:rsidRPr="001E6897" w:rsidRDefault="007542FB" w:rsidP="001E6897">
      <w:pPr>
        <w:pStyle w:val="L-Bullets"/>
      </w:pPr>
      <w:r>
        <w:t xml:space="preserve">For delayed execution, you may consider using Ruby </w:t>
      </w:r>
      <w:r w:rsidR="003B66E3">
        <w:t>T</w:t>
      </w:r>
      <w:r>
        <w:t>hreads</w:t>
      </w:r>
      <w:r w:rsidR="003B66E3">
        <w:t>.</w:t>
      </w:r>
    </w:p>
    <w:p w14:paraId="54C5938E" w14:textId="774514F6" w:rsidR="00FF3E87" w:rsidRDefault="00FF3E87" w:rsidP="00FF3E87">
      <w:pPr>
        <w:pStyle w:val="H1-Section"/>
      </w:pPr>
      <w:r>
        <w:t>Chapter 9</w:t>
      </w:r>
    </w:p>
    <w:p w14:paraId="2958C709" w14:textId="5AB7BDCE" w:rsidR="003B3026" w:rsidRDefault="003B3026" w:rsidP="00BF0823">
      <w:pPr>
        <w:pStyle w:val="P-Regular"/>
      </w:pPr>
      <w:r>
        <w:t>Here are some thoughts on how we can integrat</w:t>
      </w:r>
      <w:r w:rsidR="008C0A06">
        <w:t>e</w:t>
      </w:r>
      <w:r>
        <w:t xml:space="preserve"> the </w:t>
      </w:r>
      <w:r w:rsidRPr="008C0A06">
        <w:rPr>
          <w:rStyle w:val="P-Code"/>
        </w:rPr>
        <w:t>#field_allowed?</w:t>
      </w:r>
      <w:r>
        <w:t xml:space="preserve"> method into form objects</w:t>
      </w:r>
      <w:r w:rsidR="009C6D34">
        <w:t>.</w:t>
      </w:r>
      <w:r w:rsidR="008C0A06">
        <w:t xml:space="preserve"> Below, we assume </w:t>
      </w:r>
      <w:r w:rsidR="00A135F4">
        <w:t>that Action Policy is being used.</w:t>
      </w:r>
    </w:p>
    <w:p w14:paraId="3F60CBAB" w14:textId="28C2279F" w:rsidR="00B36EE8" w:rsidRDefault="00B36EE8" w:rsidP="00BF0823">
      <w:pPr>
        <w:pStyle w:val="P-Regular"/>
      </w:pPr>
      <w:r>
        <w:t xml:space="preserve">We can map </w:t>
      </w:r>
      <w:proofErr w:type="spellStart"/>
      <w:r w:rsidRPr="00DC42B9">
        <w:rPr>
          <w:rStyle w:val="P-Code"/>
        </w:rPr>
        <w:t>field_</w:t>
      </w:r>
      <w:proofErr w:type="gramStart"/>
      <w:r w:rsidRPr="00DC42B9">
        <w:rPr>
          <w:rStyle w:val="P-Code"/>
        </w:rPr>
        <w:t>allowed</w:t>
      </w:r>
      <w:proofErr w:type="spellEnd"/>
      <w:r w:rsidRPr="00DC42B9">
        <w:rPr>
          <w:rStyle w:val="P-Code"/>
        </w:rPr>
        <w:t>?(</w:t>
      </w:r>
      <w:proofErr w:type="gramEnd"/>
      <w:r w:rsidRPr="00DC42B9">
        <w:rPr>
          <w:rStyle w:val="P-Code"/>
        </w:rPr>
        <w:t>:x)</w:t>
      </w:r>
      <w:r>
        <w:t xml:space="preserve"> to the corresponding </w:t>
      </w:r>
      <w:r w:rsidR="009C6D34">
        <w:t>Action Policy invocation:</w:t>
      </w:r>
    </w:p>
    <w:p w14:paraId="5F694A60" w14:textId="33C53640" w:rsidR="00A135F4" w:rsidRDefault="00A135F4" w:rsidP="003E2B9C">
      <w:pPr>
        <w:pStyle w:val="SC-Source"/>
      </w:pPr>
      <w:r>
        <w:t xml:space="preserve">def </w:t>
      </w:r>
      <w:proofErr w:type="spellStart"/>
      <w:r>
        <w:t>field_</w:t>
      </w:r>
      <w:proofErr w:type="gramStart"/>
      <w:r>
        <w:t>allowed</w:t>
      </w:r>
      <w:proofErr w:type="spellEnd"/>
      <w:r>
        <w:t>?(</w:t>
      </w:r>
      <w:proofErr w:type="spellStart"/>
      <w:proofErr w:type="gramEnd"/>
      <w:r>
        <w:t>field_name</w:t>
      </w:r>
      <w:proofErr w:type="spellEnd"/>
      <w:r>
        <w:t>)</w:t>
      </w:r>
    </w:p>
    <w:p w14:paraId="7C50E36F" w14:textId="46BF3D24" w:rsidR="00A135F4" w:rsidRDefault="00A135F4" w:rsidP="003E2B9C">
      <w:pPr>
        <w:pStyle w:val="SC-Source"/>
      </w:pPr>
      <w:r>
        <w:t xml:space="preserve">  </w:t>
      </w:r>
      <w:proofErr w:type="spellStart"/>
      <w:r w:rsidR="003E2B9C">
        <w:t>view_</w:t>
      </w:r>
      <w:r>
        <w:t>policy</w:t>
      </w:r>
      <w:r w:rsidR="003E2B9C">
        <w:t>.allowed_to</w:t>
      </w:r>
      <w:proofErr w:type="spellEnd"/>
      <w:r w:rsidR="003E2B9C">
        <w:t>?(:"#{</w:t>
      </w:r>
      <w:proofErr w:type="spellStart"/>
      <w:r w:rsidR="003E2B9C">
        <w:t>field_name</w:t>
      </w:r>
      <w:proofErr w:type="spellEnd"/>
      <w:r w:rsidR="003E2B9C">
        <w:t>}_field?")</w:t>
      </w:r>
    </w:p>
    <w:p w14:paraId="72C9DA74" w14:textId="6ACF2855" w:rsidR="003E2B9C" w:rsidRDefault="00A135F4" w:rsidP="003E2B9C">
      <w:pPr>
        <w:pStyle w:val="SC-Source"/>
      </w:pPr>
      <w:r>
        <w:t>end</w:t>
      </w:r>
    </w:p>
    <w:p w14:paraId="68A65F65" w14:textId="4E9748A0" w:rsidR="003E2B9C" w:rsidRDefault="003E2B9C" w:rsidP="00BF0823">
      <w:pPr>
        <w:pStyle w:val="P-Regular"/>
      </w:pPr>
      <w:r>
        <w:t xml:space="preserve">We can use the form class name to infer the policy class, i.e., from </w:t>
      </w:r>
      <w:proofErr w:type="spellStart"/>
      <w:r w:rsidRPr="00DF2838">
        <w:rPr>
          <w:rStyle w:val="P-Code"/>
        </w:rPr>
        <w:t>SearchForm</w:t>
      </w:r>
      <w:proofErr w:type="spellEnd"/>
      <w:r>
        <w:t xml:space="preserve"> to </w:t>
      </w:r>
      <w:proofErr w:type="spellStart"/>
      <w:r w:rsidRPr="00DF2838">
        <w:rPr>
          <w:rStyle w:val="P-Code"/>
        </w:rPr>
        <w:t>Search</w:t>
      </w:r>
      <w:r w:rsidR="000A65DB" w:rsidRPr="00DF2838">
        <w:rPr>
          <w:rStyle w:val="P-Code"/>
        </w:rPr>
        <w:t>View</w:t>
      </w:r>
      <w:r w:rsidRPr="00DF2838">
        <w:rPr>
          <w:rStyle w:val="P-Code"/>
        </w:rPr>
        <w:t>Policy</w:t>
      </w:r>
      <w:proofErr w:type="spellEnd"/>
      <w:r w:rsidR="000A65DB">
        <w:t>:</w:t>
      </w:r>
    </w:p>
    <w:p w14:paraId="3EB861AF" w14:textId="7D7C5016" w:rsidR="00EC244E" w:rsidRPr="00BF0823" w:rsidRDefault="000A65DB" w:rsidP="00BF0823">
      <w:pPr>
        <w:pStyle w:val="SC-Source"/>
      </w:pPr>
      <w:r w:rsidRPr="00BF0823">
        <w:t xml:space="preserve">def </w:t>
      </w:r>
      <w:proofErr w:type="spellStart"/>
      <w:r w:rsidRPr="00BF0823">
        <w:t>view_</w:t>
      </w:r>
      <w:proofErr w:type="gramStart"/>
      <w:r w:rsidRPr="00BF0823">
        <w:t>polic</w:t>
      </w:r>
      <w:r w:rsidR="00EC244E" w:rsidRPr="00BF0823">
        <w:t>y</w:t>
      </w:r>
      <w:proofErr w:type="spellEnd"/>
      <w:proofErr w:type="gramEnd"/>
    </w:p>
    <w:p w14:paraId="22174675" w14:textId="3D63036F" w:rsidR="000A65DB" w:rsidRPr="00BF0823" w:rsidRDefault="000A65DB" w:rsidP="00BF0823">
      <w:pPr>
        <w:pStyle w:val="SC-Source"/>
      </w:pPr>
      <w:r w:rsidRPr="00BF0823">
        <w:t xml:space="preserve">  @view_policy ||= </w:t>
      </w:r>
      <w:proofErr w:type="spellStart"/>
      <w:r w:rsidR="005A3809" w:rsidRPr="00BF0823">
        <w:t>ActionPolicy.lookup</w:t>
      </w:r>
      <w:proofErr w:type="spellEnd"/>
      <w:r w:rsidR="005A3809" w:rsidRPr="00BF0823">
        <w:t>(</w:t>
      </w:r>
      <w:r w:rsidR="00EC244E" w:rsidRPr="00BF0823">
        <w:t>:"#{</w:t>
      </w:r>
      <w:proofErr w:type="spellStart"/>
      <w:r w:rsidR="00EC244E" w:rsidRPr="00BF0823">
        <w:t>model_</w:t>
      </w:r>
      <w:proofErr w:type="gramStart"/>
      <w:r w:rsidR="00EC244E" w:rsidRPr="00BF0823">
        <w:t>name.param</w:t>
      </w:r>
      <w:proofErr w:type="gramEnd"/>
      <w:r w:rsidR="00EC244E" w:rsidRPr="00BF0823">
        <w:t>_key</w:t>
      </w:r>
      <w:proofErr w:type="spellEnd"/>
      <w:r w:rsidR="00EC244E" w:rsidRPr="00BF0823">
        <w:t>}_view")</w:t>
      </w:r>
    </w:p>
    <w:p w14:paraId="7BF23E09" w14:textId="7727F446" w:rsidR="000A65DB" w:rsidRPr="00BF0823" w:rsidRDefault="000A65DB" w:rsidP="00BF0823">
      <w:pPr>
        <w:pStyle w:val="SC-Source"/>
      </w:pPr>
      <w:r w:rsidRPr="00BF0823">
        <w:t>end</w:t>
      </w:r>
    </w:p>
    <w:p w14:paraId="7CD4839A" w14:textId="54F2857D" w:rsidR="00E7477B" w:rsidRDefault="00E7477B" w:rsidP="00BF0823">
      <w:pPr>
        <w:pStyle w:val="P-Regular"/>
      </w:pPr>
      <w:r>
        <w:t xml:space="preserve">In the </w:t>
      </w:r>
      <w:r w:rsidR="00BF0823">
        <w:t>preceding snippet</w:t>
      </w:r>
      <w:r>
        <w:t xml:space="preserve">, we use the </w:t>
      </w:r>
      <w:proofErr w:type="spellStart"/>
      <w:r w:rsidRPr="00480942">
        <w:rPr>
          <w:rStyle w:val="P-Code"/>
        </w:rPr>
        <w:t>ActionPolicy.lookup</w:t>
      </w:r>
      <w:proofErr w:type="spellEnd"/>
      <w:r>
        <w:t xml:space="preserve"> method to instantiate a policy object by its name</w:t>
      </w:r>
      <w:r w:rsidR="0041185D">
        <w:t xml:space="preserve">. We use the </w:t>
      </w:r>
      <w:r w:rsidR="0041185D" w:rsidRPr="00BF0823">
        <w:rPr>
          <w:rStyle w:val="P-Code"/>
        </w:rPr>
        <w:t>_view</w:t>
      </w:r>
      <w:r w:rsidR="0041185D">
        <w:t xml:space="preserve"> suffix to distinguish regular policies from view policies.</w:t>
      </w:r>
    </w:p>
    <w:p w14:paraId="1B939029" w14:textId="1834EC38" w:rsidR="00480942" w:rsidRPr="00DF2838" w:rsidRDefault="00480942" w:rsidP="00BF0823">
      <w:pPr>
        <w:pStyle w:val="P-Regular"/>
      </w:pPr>
      <w:r>
        <w:t>All that’s left is to create a</w:t>
      </w:r>
      <w:r w:rsidR="00285AE8">
        <w:t xml:space="preserve"> </w:t>
      </w:r>
      <w:proofErr w:type="spellStart"/>
      <w:r w:rsidR="00285AE8" w:rsidRPr="00285AE8">
        <w:rPr>
          <w:rStyle w:val="P-Code"/>
        </w:rPr>
        <w:t>SearchViewPolicy</w:t>
      </w:r>
      <w:proofErr w:type="spellEnd"/>
      <w:r w:rsidR="00285AE8">
        <w:t xml:space="preserve"> </w:t>
      </w:r>
      <w:r>
        <w:t>class.</w:t>
      </w:r>
    </w:p>
    <w:p w14:paraId="021B86FC" w14:textId="2B73383B" w:rsidR="000E301C" w:rsidRDefault="00FF3E87" w:rsidP="003F78A1">
      <w:pPr>
        <w:pStyle w:val="H1-Section"/>
      </w:pPr>
      <w:r>
        <w:t>Chapter 10</w:t>
      </w:r>
    </w:p>
    <w:p w14:paraId="1B564A6C" w14:textId="2C272BBC" w:rsidR="003F78A1" w:rsidRPr="00BF0823" w:rsidRDefault="00E0389F" w:rsidP="003F78A1">
      <w:pPr>
        <w:pStyle w:val="L-Numbers"/>
      </w:pPr>
      <w:r>
        <w:t xml:space="preserve">You can find the complete example </w:t>
      </w:r>
      <w:r w:rsidR="0000195F">
        <w:t xml:space="preserve">on </w:t>
      </w:r>
      <w:r w:rsidR="00BF0823">
        <w:t>GitHub</w:t>
      </w:r>
      <w:r w:rsidR="0000195F">
        <w:t xml:space="preserve">: </w:t>
      </w:r>
      <w:hyperlink r:id="rId11" w:history="1">
        <w:r w:rsidR="00CF413A" w:rsidRPr="00060E7C">
          <w:rPr>
            <w:rStyle w:val="Hyperlink"/>
            <w:rFonts w:ascii="Arial" w:hAnsi="Arial"/>
            <w:shd w:val="clear" w:color="auto" w:fill="00FA00"/>
          </w:rPr>
          <w:t>https://github.com/PacktPublishing/Layered-Design-for-Ruby-on-Rails-Applications/blob/main/Chapter10/03-pluggable-delivery-sketch.rb</w:t>
        </w:r>
      </w:hyperlink>
      <w:r w:rsidR="00BF0823" w:rsidRPr="00BF0823">
        <w:t>.</w:t>
      </w:r>
    </w:p>
    <w:p w14:paraId="5963AA42" w14:textId="7495A6A6" w:rsidR="00CF413A" w:rsidRPr="003F78A1" w:rsidRDefault="00E54678" w:rsidP="003F78A1">
      <w:pPr>
        <w:pStyle w:val="L-Numbers"/>
      </w:pPr>
      <w:r>
        <w:lastRenderedPageBreak/>
        <w:t xml:space="preserve">An example implementation can be found in the Active Delivery documentation: </w:t>
      </w:r>
      <w:r w:rsidRPr="00E54678">
        <w:rPr>
          <w:rStyle w:val="P-URL"/>
        </w:rPr>
        <w:t>https://github.com/palkan/active_delivery</w:t>
      </w:r>
      <w:r w:rsidR="00BF0823" w:rsidRPr="00BF0823">
        <w:t>.</w:t>
      </w:r>
    </w:p>
    <w:p w14:paraId="42E2DCC8" w14:textId="40CA3CA2" w:rsidR="00FF3E87" w:rsidRDefault="00FF3E87" w:rsidP="00FF3E87">
      <w:pPr>
        <w:pStyle w:val="H1-Section"/>
      </w:pPr>
      <w:r>
        <w:t>Chapter 12</w:t>
      </w:r>
    </w:p>
    <w:p w14:paraId="2F7EC9D6" w14:textId="77777777" w:rsidR="00ED6128" w:rsidRDefault="00ED6128" w:rsidP="00BF0823">
      <w:pPr>
        <w:pStyle w:val="P-Regular"/>
      </w:pPr>
      <w:r>
        <w:t xml:space="preserve">A node pattern for the </w:t>
      </w:r>
      <w:r w:rsidRPr="00721341">
        <w:rPr>
          <w:rStyle w:val="P-Code"/>
        </w:rPr>
        <w:t>Lint/</w:t>
      </w:r>
      <w:proofErr w:type="spellStart"/>
      <w:r w:rsidRPr="00721341">
        <w:rPr>
          <w:rStyle w:val="P-Code"/>
        </w:rPr>
        <w:t>RailsCredentials</w:t>
      </w:r>
      <w:proofErr w:type="spellEnd"/>
      <w:r>
        <w:t xml:space="preserve"> cop may look as follows:</w:t>
      </w:r>
    </w:p>
    <w:p w14:paraId="2E11F0E2" w14:textId="77777777" w:rsidR="00ED6128" w:rsidRDefault="00ED6128" w:rsidP="00ED6128">
      <w:pPr>
        <w:pStyle w:val="SC-Source"/>
      </w:pPr>
      <w:proofErr w:type="spellStart"/>
      <w:r>
        <w:t>def_node_</w:t>
      </w:r>
      <w:proofErr w:type="gramStart"/>
      <w:r>
        <w:t>matcher</w:t>
      </w:r>
      <w:proofErr w:type="spellEnd"/>
      <w:r>
        <w:t xml:space="preserve"> :</w:t>
      </w:r>
      <w:proofErr w:type="spellStart"/>
      <w:r>
        <w:t>rails</w:t>
      </w:r>
      <w:proofErr w:type="gramEnd"/>
      <w:r>
        <w:t>_credentianls</w:t>
      </w:r>
      <w:proofErr w:type="spellEnd"/>
      <w:r>
        <w:t>?, &lt;&lt;~PATTERN</w:t>
      </w:r>
    </w:p>
    <w:p w14:paraId="0152D54A" w14:textId="77777777" w:rsidR="00ED6128" w:rsidRDefault="00ED6128" w:rsidP="00ED6128">
      <w:pPr>
        <w:pStyle w:val="SC-Source"/>
      </w:pPr>
      <w:r>
        <w:t xml:space="preserve">  (</w:t>
      </w:r>
      <w:proofErr w:type="gramStart"/>
      <w:r>
        <w:t>send</w:t>
      </w:r>
      <w:proofErr w:type="gramEnd"/>
    </w:p>
    <w:p w14:paraId="61CD1A6C" w14:textId="77777777" w:rsidR="00ED6128" w:rsidRDefault="00ED6128" w:rsidP="00ED6128">
      <w:pPr>
        <w:pStyle w:val="SC-Source"/>
      </w:pPr>
      <w:r>
        <w:t xml:space="preserve">    (</w:t>
      </w:r>
      <w:proofErr w:type="gramStart"/>
      <w:r>
        <w:t>send</w:t>
      </w:r>
      <w:proofErr w:type="gramEnd"/>
      <w:r>
        <w:t xml:space="preserve"> {(const nil? :Rails) (const (</w:t>
      </w:r>
      <w:proofErr w:type="spellStart"/>
      <w:r>
        <w:t>cbase</w:t>
      </w:r>
      <w:proofErr w:type="spellEnd"/>
      <w:r>
        <w:t>) :Rails)} :application)</w:t>
      </w:r>
    </w:p>
    <w:p w14:paraId="147B9753" w14:textId="77777777" w:rsidR="00ED6128" w:rsidRDefault="00ED6128" w:rsidP="00ED6128">
      <w:pPr>
        <w:pStyle w:val="SC-Source"/>
      </w:pPr>
      <w:r>
        <w:t xml:space="preserve">    :credentials</w:t>
      </w:r>
    </w:p>
    <w:p w14:paraId="64691448" w14:textId="77777777" w:rsidR="00ED6128" w:rsidRDefault="00ED6128" w:rsidP="00ED6128">
      <w:pPr>
        <w:pStyle w:val="SC-Source"/>
      </w:pPr>
      <w:r>
        <w:t xml:space="preserve">  )</w:t>
      </w:r>
    </w:p>
    <w:p w14:paraId="2E3BF2C9" w14:textId="77777777" w:rsidR="00ED6128" w:rsidRDefault="00ED6128" w:rsidP="00ED6128">
      <w:pPr>
        <w:pStyle w:val="SC-Source"/>
      </w:pPr>
      <w:r>
        <w:t>PATTERN</w:t>
      </w:r>
    </w:p>
    <w:p w14:paraId="79E8F2DA" w14:textId="61C5DF32" w:rsidR="00FF3E87" w:rsidRPr="00FF3E87" w:rsidRDefault="00ED6128" w:rsidP="00BF0823">
      <w:pPr>
        <w:pStyle w:val="P-Regular"/>
      </w:pPr>
      <w:r>
        <w:t xml:space="preserve">The rest of the cop class will be almost the same as for the </w:t>
      </w:r>
      <w:r w:rsidRPr="008F25DB">
        <w:rPr>
          <w:rStyle w:val="P-Code"/>
        </w:rPr>
        <w:t>Lint/</w:t>
      </w:r>
      <w:proofErr w:type="spellStart"/>
      <w:r w:rsidRPr="008F25DB">
        <w:rPr>
          <w:rStyle w:val="P-Code"/>
        </w:rPr>
        <w:t>RailsEnv</w:t>
      </w:r>
      <w:proofErr w:type="spellEnd"/>
      <w:r>
        <w:t xml:space="preserve"> rule.</w:t>
      </w:r>
    </w:p>
    <w:sectPr w:rsidR="00FF3E87" w:rsidRPr="00FF3E87">
      <w:pgSz w:w="12240" w:h="15840" w:code="1"/>
      <w:pgMar w:top="2347" w:right="2160" w:bottom="2707" w:left="2160" w:header="1973" w:footer="23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B3EAE" w14:textId="77777777" w:rsidR="00ED1A19" w:rsidRDefault="00ED1A19" w:rsidP="004A3D93">
      <w:pPr>
        <w:spacing w:after="0" w:line="240" w:lineRule="auto"/>
      </w:pPr>
      <w:r>
        <w:separator/>
      </w:r>
    </w:p>
  </w:endnote>
  <w:endnote w:type="continuationSeparator" w:id="0">
    <w:p w14:paraId="6F0EDC26" w14:textId="77777777" w:rsidR="00ED1A19" w:rsidRDefault="00ED1A19" w:rsidP="004A3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21B98" w14:textId="77777777" w:rsidR="00ED1A19" w:rsidRDefault="00ED1A19" w:rsidP="004A3D93">
      <w:pPr>
        <w:spacing w:after="0" w:line="240" w:lineRule="auto"/>
      </w:pPr>
      <w:r>
        <w:separator/>
      </w:r>
    </w:p>
  </w:footnote>
  <w:footnote w:type="continuationSeparator" w:id="0">
    <w:p w14:paraId="25AB45D6" w14:textId="77777777" w:rsidR="00ED1A19" w:rsidRDefault="00ED1A19" w:rsidP="004A3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718"/>
    <w:multiLevelType w:val="hybridMultilevel"/>
    <w:tmpl w:val="5D866C14"/>
    <w:lvl w:ilvl="0" w:tplc="80665334">
      <w:start w:val="1"/>
      <w:numFmt w:val="lowerRoman"/>
      <w:pStyle w:val="L3-Numbers"/>
      <w:lvlText w:val="%1."/>
      <w:lvlJc w:val="right"/>
      <w:pPr>
        <w:ind w:left="1551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1" w15:restartNumberingAfterBreak="0">
    <w:nsid w:val="2DAE380C"/>
    <w:multiLevelType w:val="hybridMultilevel"/>
    <w:tmpl w:val="3EBC1826"/>
    <w:lvl w:ilvl="0" w:tplc="A0C2BA5E">
      <w:start w:val="1"/>
      <w:numFmt w:val="upperLetter"/>
      <w:pStyle w:val="L2-Alphabets"/>
      <w:lvlText w:val="%1."/>
      <w:lvlJc w:val="left"/>
      <w:pPr>
        <w:ind w:left="104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751B3"/>
    <w:multiLevelType w:val="hybridMultilevel"/>
    <w:tmpl w:val="7D1AAC1C"/>
    <w:lvl w:ilvl="0" w:tplc="FB22DFFE">
      <w:start w:val="1"/>
      <w:numFmt w:val="upperRoman"/>
      <w:pStyle w:val="L2-Numbers"/>
      <w:lvlText w:val="%1."/>
      <w:lvlJc w:val="left"/>
      <w:pPr>
        <w:ind w:left="1069" w:hanging="360"/>
      </w:pPr>
      <w:rPr>
        <w:rFonts w:ascii="Arial" w:hAnsi="Arial" w:hint="default"/>
        <w:b w:val="0"/>
        <w:i w:val="0"/>
        <w:sz w:val="22"/>
      </w:rPr>
    </w:lvl>
    <w:lvl w:ilvl="1" w:tplc="9120E21C">
      <w:start w:val="1"/>
      <w:numFmt w:val="lowerLetter"/>
      <w:lvlText w:val="%2."/>
      <w:lvlJc w:val="left"/>
      <w:pPr>
        <w:ind w:left="3960" w:hanging="360"/>
      </w:pPr>
    </w:lvl>
    <w:lvl w:ilvl="2" w:tplc="E716D81E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70B81234"/>
    <w:multiLevelType w:val="hybridMultilevel"/>
    <w:tmpl w:val="F5C091EC"/>
    <w:lvl w:ilvl="0" w:tplc="DDE06422">
      <w:start w:val="1"/>
      <w:numFmt w:val="bullet"/>
      <w:pStyle w:val="L2-Bullets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25627D2"/>
    <w:multiLevelType w:val="hybridMultilevel"/>
    <w:tmpl w:val="7C822C58"/>
    <w:lvl w:ilvl="0" w:tplc="4F8E7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0237B"/>
    <w:multiLevelType w:val="hybridMultilevel"/>
    <w:tmpl w:val="CB9CAC92"/>
    <w:lvl w:ilvl="0" w:tplc="B4C8D384">
      <w:start w:val="1"/>
      <w:numFmt w:val="bullet"/>
      <w:pStyle w:val="L3-Bullets"/>
      <w:lvlText w:val=""/>
      <w:lvlJc w:val="left"/>
      <w:pPr>
        <w:ind w:left="17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num w:numId="1" w16cid:durableId="1306547545">
    <w:abstractNumId w:val="2"/>
  </w:num>
  <w:num w:numId="2" w16cid:durableId="1024944008">
    <w:abstractNumId w:val="3"/>
    <w:lvlOverride w:ilvl="0">
      <w:startOverride w:val="1"/>
    </w:lvlOverride>
  </w:num>
  <w:num w:numId="3" w16cid:durableId="19111159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3107884">
    <w:abstractNumId w:val="2"/>
  </w:num>
  <w:num w:numId="5" w16cid:durableId="1730880022">
    <w:abstractNumId w:val="4"/>
  </w:num>
  <w:num w:numId="6" w16cid:durableId="1687636110">
    <w:abstractNumId w:val="0"/>
  </w:num>
  <w:num w:numId="7" w16cid:durableId="1653022102">
    <w:abstractNumId w:val="1"/>
  </w:num>
  <w:num w:numId="8" w16cid:durableId="1104769338">
    <w:abstractNumId w:val="4"/>
    <w:lvlOverride w:ilvl="0">
      <w:startOverride w:val="1"/>
    </w:lvlOverride>
  </w:num>
  <w:num w:numId="9" w16cid:durableId="1388987911">
    <w:abstractNumId w:val="5"/>
  </w:num>
  <w:num w:numId="10" w16cid:durableId="1539004539">
    <w:abstractNumId w:val="7"/>
  </w:num>
  <w:num w:numId="11" w16cid:durableId="1282806180">
    <w:abstractNumId w:val="2"/>
  </w:num>
  <w:num w:numId="12" w16cid:durableId="2057657539">
    <w:abstractNumId w:val="3"/>
    <w:lvlOverride w:ilvl="0">
      <w:startOverride w:val="1"/>
    </w:lvlOverride>
  </w:num>
  <w:num w:numId="13" w16cid:durableId="1444610586">
    <w:abstractNumId w:val="3"/>
  </w:num>
  <w:num w:numId="14" w16cid:durableId="498423215">
    <w:abstractNumId w:val="3"/>
    <w:lvlOverride w:ilvl="0">
      <w:startOverride w:val="1"/>
    </w:lvlOverride>
  </w:num>
  <w:num w:numId="15" w16cid:durableId="722169559">
    <w:abstractNumId w:val="3"/>
    <w:lvlOverride w:ilvl="0">
      <w:startOverride w:val="1"/>
    </w:lvlOverride>
  </w:num>
  <w:num w:numId="16" w16cid:durableId="1447113762">
    <w:abstractNumId w:val="6"/>
  </w:num>
  <w:num w:numId="17" w16cid:durableId="290014688">
    <w:abstractNumId w:val="3"/>
    <w:lvlOverride w:ilvl="0">
      <w:startOverride w:val="1"/>
    </w:lvlOverride>
  </w:num>
  <w:num w:numId="18" w16cid:durableId="121920188">
    <w:abstractNumId w:val="3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9A"/>
    <w:rsid w:val="0000195F"/>
    <w:rsid w:val="00006663"/>
    <w:rsid w:val="00006858"/>
    <w:rsid w:val="00007792"/>
    <w:rsid w:val="000120D2"/>
    <w:rsid w:val="000126ED"/>
    <w:rsid w:val="00013870"/>
    <w:rsid w:val="00013DC8"/>
    <w:rsid w:val="00015250"/>
    <w:rsid w:val="000165B3"/>
    <w:rsid w:val="00022D6B"/>
    <w:rsid w:val="00023946"/>
    <w:rsid w:val="00024E1F"/>
    <w:rsid w:val="00025B85"/>
    <w:rsid w:val="000262DE"/>
    <w:rsid w:val="00026FC9"/>
    <w:rsid w:val="000277EA"/>
    <w:rsid w:val="000305C5"/>
    <w:rsid w:val="00031CA2"/>
    <w:rsid w:val="00032EE7"/>
    <w:rsid w:val="00033403"/>
    <w:rsid w:val="00035474"/>
    <w:rsid w:val="00036B51"/>
    <w:rsid w:val="00036DC0"/>
    <w:rsid w:val="00037666"/>
    <w:rsid w:val="0004147B"/>
    <w:rsid w:val="000444D8"/>
    <w:rsid w:val="00044D74"/>
    <w:rsid w:val="00045E17"/>
    <w:rsid w:val="0005076D"/>
    <w:rsid w:val="000508CC"/>
    <w:rsid w:val="00051655"/>
    <w:rsid w:val="00053614"/>
    <w:rsid w:val="0005550D"/>
    <w:rsid w:val="00055812"/>
    <w:rsid w:val="000568DB"/>
    <w:rsid w:val="00063A44"/>
    <w:rsid w:val="00066EC2"/>
    <w:rsid w:val="000701EF"/>
    <w:rsid w:val="0007174B"/>
    <w:rsid w:val="00071A3F"/>
    <w:rsid w:val="00073406"/>
    <w:rsid w:val="00073BBD"/>
    <w:rsid w:val="0007417C"/>
    <w:rsid w:val="00082B72"/>
    <w:rsid w:val="00082BEF"/>
    <w:rsid w:val="00086BB5"/>
    <w:rsid w:val="0008711D"/>
    <w:rsid w:val="00087346"/>
    <w:rsid w:val="000A135E"/>
    <w:rsid w:val="000A2DFC"/>
    <w:rsid w:val="000A45E4"/>
    <w:rsid w:val="000A4A88"/>
    <w:rsid w:val="000A4B41"/>
    <w:rsid w:val="000A65DB"/>
    <w:rsid w:val="000A7FBB"/>
    <w:rsid w:val="000B0D0B"/>
    <w:rsid w:val="000B3681"/>
    <w:rsid w:val="000B394D"/>
    <w:rsid w:val="000B5417"/>
    <w:rsid w:val="000B5AF6"/>
    <w:rsid w:val="000B7477"/>
    <w:rsid w:val="000C3BF3"/>
    <w:rsid w:val="000C6A09"/>
    <w:rsid w:val="000D16D7"/>
    <w:rsid w:val="000D2613"/>
    <w:rsid w:val="000D3DA4"/>
    <w:rsid w:val="000D7497"/>
    <w:rsid w:val="000E0713"/>
    <w:rsid w:val="000E27B1"/>
    <w:rsid w:val="000E2F8C"/>
    <w:rsid w:val="000E301C"/>
    <w:rsid w:val="000E6BC1"/>
    <w:rsid w:val="000F0602"/>
    <w:rsid w:val="000F10C3"/>
    <w:rsid w:val="000F1710"/>
    <w:rsid w:val="000F2F70"/>
    <w:rsid w:val="000F3801"/>
    <w:rsid w:val="000F3D0A"/>
    <w:rsid w:val="000F5B39"/>
    <w:rsid w:val="000F5D47"/>
    <w:rsid w:val="000F7EAA"/>
    <w:rsid w:val="00100DF3"/>
    <w:rsid w:val="00102FC8"/>
    <w:rsid w:val="001060FB"/>
    <w:rsid w:val="00106F0D"/>
    <w:rsid w:val="00113164"/>
    <w:rsid w:val="001146F6"/>
    <w:rsid w:val="00114D0A"/>
    <w:rsid w:val="00115BB1"/>
    <w:rsid w:val="00115EB1"/>
    <w:rsid w:val="00117344"/>
    <w:rsid w:val="00117430"/>
    <w:rsid w:val="00117FD6"/>
    <w:rsid w:val="00121986"/>
    <w:rsid w:val="00123D51"/>
    <w:rsid w:val="001322DC"/>
    <w:rsid w:val="0013451B"/>
    <w:rsid w:val="00134BFB"/>
    <w:rsid w:val="00136052"/>
    <w:rsid w:val="00140388"/>
    <w:rsid w:val="00144385"/>
    <w:rsid w:val="00145202"/>
    <w:rsid w:val="0014688B"/>
    <w:rsid w:val="00146CE3"/>
    <w:rsid w:val="00147B5A"/>
    <w:rsid w:val="00150B45"/>
    <w:rsid w:val="00152C22"/>
    <w:rsid w:val="00155676"/>
    <w:rsid w:val="00155C6F"/>
    <w:rsid w:val="0015682B"/>
    <w:rsid w:val="00160123"/>
    <w:rsid w:val="00161939"/>
    <w:rsid w:val="00161B1D"/>
    <w:rsid w:val="001621E9"/>
    <w:rsid w:val="00163A9B"/>
    <w:rsid w:val="00163AB1"/>
    <w:rsid w:val="00166880"/>
    <w:rsid w:val="001700C3"/>
    <w:rsid w:val="001728B2"/>
    <w:rsid w:val="00173DF3"/>
    <w:rsid w:val="001749FA"/>
    <w:rsid w:val="00176017"/>
    <w:rsid w:val="00176A12"/>
    <w:rsid w:val="00182328"/>
    <w:rsid w:val="001843D1"/>
    <w:rsid w:val="0018460E"/>
    <w:rsid w:val="00184FAC"/>
    <w:rsid w:val="001852F0"/>
    <w:rsid w:val="00185DB2"/>
    <w:rsid w:val="0018601D"/>
    <w:rsid w:val="001876E0"/>
    <w:rsid w:val="0019100F"/>
    <w:rsid w:val="00191A74"/>
    <w:rsid w:val="001948F5"/>
    <w:rsid w:val="00195531"/>
    <w:rsid w:val="00195755"/>
    <w:rsid w:val="001A2425"/>
    <w:rsid w:val="001A4128"/>
    <w:rsid w:val="001A49C0"/>
    <w:rsid w:val="001A4FB8"/>
    <w:rsid w:val="001A5056"/>
    <w:rsid w:val="001A53A0"/>
    <w:rsid w:val="001A778D"/>
    <w:rsid w:val="001B0734"/>
    <w:rsid w:val="001B2EAA"/>
    <w:rsid w:val="001B6EDD"/>
    <w:rsid w:val="001C06B1"/>
    <w:rsid w:val="001C1530"/>
    <w:rsid w:val="001C162D"/>
    <w:rsid w:val="001C382D"/>
    <w:rsid w:val="001C3BCF"/>
    <w:rsid w:val="001C3CF8"/>
    <w:rsid w:val="001C44A9"/>
    <w:rsid w:val="001C56AC"/>
    <w:rsid w:val="001C6FB5"/>
    <w:rsid w:val="001D17C4"/>
    <w:rsid w:val="001D22D5"/>
    <w:rsid w:val="001D2477"/>
    <w:rsid w:val="001D3E8F"/>
    <w:rsid w:val="001D415D"/>
    <w:rsid w:val="001D4F31"/>
    <w:rsid w:val="001E1347"/>
    <w:rsid w:val="001E3585"/>
    <w:rsid w:val="001E3648"/>
    <w:rsid w:val="001E6897"/>
    <w:rsid w:val="001F0287"/>
    <w:rsid w:val="001F1CF2"/>
    <w:rsid w:val="001F3313"/>
    <w:rsid w:val="001F6A57"/>
    <w:rsid w:val="001F709A"/>
    <w:rsid w:val="00201754"/>
    <w:rsid w:val="00205CB4"/>
    <w:rsid w:val="00207767"/>
    <w:rsid w:val="0021033A"/>
    <w:rsid w:val="0021237A"/>
    <w:rsid w:val="0022272C"/>
    <w:rsid w:val="00223ED7"/>
    <w:rsid w:val="00230AE0"/>
    <w:rsid w:val="002329F1"/>
    <w:rsid w:val="00241E06"/>
    <w:rsid w:val="002426C6"/>
    <w:rsid w:val="00244F87"/>
    <w:rsid w:val="002459EE"/>
    <w:rsid w:val="00247D12"/>
    <w:rsid w:val="00250371"/>
    <w:rsid w:val="0025037B"/>
    <w:rsid w:val="00250BC5"/>
    <w:rsid w:val="00251468"/>
    <w:rsid w:val="00251C94"/>
    <w:rsid w:val="00255857"/>
    <w:rsid w:val="0026087D"/>
    <w:rsid w:val="00262F00"/>
    <w:rsid w:val="00272681"/>
    <w:rsid w:val="002738BB"/>
    <w:rsid w:val="002741F2"/>
    <w:rsid w:val="0027459A"/>
    <w:rsid w:val="00274B28"/>
    <w:rsid w:val="00275561"/>
    <w:rsid w:val="0027625C"/>
    <w:rsid w:val="00276B3C"/>
    <w:rsid w:val="0027705A"/>
    <w:rsid w:val="00283AA7"/>
    <w:rsid w:val="00283B5E"/>
    <w:rsid w:val="002847C9"/>
    <w:rsid w:val="002853B0"/>
    <w:rsid w:val="00285AE8"/>
    <w:rsid w:val="00286BEB"/>
    <w:rsid w:val="00286E37"/>
    <w:rsid w:val="0029567B"/>
    <w:rsid w:val="00296C8E"/>
    <w:rsid w:val="002A001A"/>
    <w:rsid w:val="002A027C"/>
    <w:rsid w:val="002A2CE3"/>
    <w:rsid w:val="002B1CCF"/>
    <w:rsid w:val="002B2368"/>
    <w:rsid w:val="002B287C"/>
    <w:rsid w:val="002B6253"/>
    <w:rsid w:val="002B7BC3"/>
    <w:rsid w:val="002C0FD7"/>
    <w:rsid w:val="002C4768"/>
    <w:rsid w:val="002C4E3F"/>
    <w:rsid w:val="002C6567"/>
    <w:rsid w:val="002D30F6"/>
    <w:rsid w:val="002D3D73"/>
    <w:rsid w:val="002D483E"/>
    <w:rsid w:val="002D491F"/>
    <w:rsid w:val="002D5BA8"/>
    <w:rsid w:val="002E057E"/>
    <w:rsid w:val="002E08E1"/>
    <w:rsid w:val="002E0C7C"/>
    <w:rsid w:val="002E1B8E"/>
    <w:rsid w:val="002E255C"/>
    <w:rsid w:val="002E27CC"/>
    <w:rsid w:val="002E5CFB"/>
    <w:rsid w:val="002E66E8"/>
    <w:rsid w:val="002E6751"/>
    <w:rsid w:val="002E7311"/>
    <w:rsid w:val="002E73DB"/>
    <w:rsid w:val="002E73F4"/>
    <w:rsid w:val="002E7889"/>
    <w:rsid w:val="002E796F"/>
    <w:rsid w:val="002F00EF"/>
    <w:rsid w:val="002F053F"/>
    <w:rsid w:val="002F3A44"/>
    <w:rsid w:val="002F421F"/>
    <w:rsid w:val="002F4E43"/>
    <w:rsid w:val="002F544F"/>
    <w:rsid w:val="0030159E"/>
    <w:rsid w:val="003016BB"/>
    <w:rsid w:val="003050B2"/>
    <w:rsid w:val="00316B41"/>
    <w:rsid w:val="00316C93"/>
    <w:rsid w:val="00317E79"/>
    <w:rsid w:val="0032120B"/>
    <w:rsid w:val="00322572"/>
    <w:rsid w:val="00322DCE"/>
    <w:rsid w:val="00324DC5"/>
    <w:rsid w:val="00325239"/>
    <w:rsid w:val="00325EEC"/>
    <w:rsid w:val="00330002"/>
    <w:rsid w:val="00330B7A"/>
    <w:rsid w:val="00331ADE"/>
    <w:rsid w:val="003418B4"/>
    <w:rsid w:val="00344646"/>
    <w:rsid w:val="00344DE8"/>
    <w:rsid w:val="00345254"/>
    <w:rsid w:val="0034577E"/>
    <w:rsid w:val="003501D6"/>
    <w:rsid w:val="00351A36"/>
    <w:rsid w:val="003538D0"/>
    <w:rsid w:val="00353C48"/>
    <w:rsid w:val="00354A47"/>
    <w:rsid w:val="00355332"/>
    <w:rsid w:val="0035537D"/>
    <w:rsid w:val="00356658"/>
    <w:rsid w:val="0035685E"/>
    <w:rsid w:val="003573E3"/>
    <w:rsid w:val="00362DFB"/>
    <w:rsid w:val="00363469"/>
    <w:rsid w:val="003644AD"/>
    <w:rsid w:val="00364EF1"/>
    <w:rsid w:val="00365E25"/>
    <w:rsid w:val="00365FDA"/>
    <w:rsid w:val="00367848"/>
    <w:rsid w:val="003678A6"/>
    <w:rsid w:val="00367A7F"/>
    <w:rsid w:val="00367FF1"/>
    <w:rsid w:val="00372117"/>
    <w:rsid w:val="00376734"/>
    <w:rsid w:val="00380791"/>
    <w:rsid w:val="00385475"/>
    <w:rsid w:val="0038784F"/>
    <w:rsid w:val="00393493"/>
    <w:rsid w:val="00393BB6"/>
    <w:rsid w:val="003948B7"/>
    <w:rsid w:val="0039539C"/>
    <w:rsid w:val="00397D78"/>
    <w:rsid w:val="003A2648"/>
    <w:rsid w:val="003A28C9"/>
    <w:rsid w:val="003A2B3B"/>
    <w:rsid w:val="003A2E39"/>
    <w:rsid w:val="003A32F4"/>
    <w:rsid w:val="003A3EA2"/>
    <w:rsid w:val="003A3F3C"/>
    <w:rsid w:val="003A4196"/>
    <w:rsid w:val="003A49E5"/>
    <w:rsid w:val="003A52F2"/>
    <w:rsid w:val="003A65CC"/>
    <w:rsid w:val="003B0962"/>
    <w:rsid w:val="003B17AB"/>
    <w:rsid w:val="003B2808"/>
    <w:rsid w:val="003B3026"/>
    <w:rsid w:val="003B35E0"/>
    <w:rsid w:val="003B4623"/>
    <w:rsid w:val="003B46DD"/>
    <w:rsid w:val="003B4893"/>
    <w:rsid w:val="003B4B76"/>
    <w:rsid w:val="003B5E70"/>
    <w:rsid w:val="003B66E3"/>
    <w:rsid w:val="003C1A65"/>
    <w:rsid w:val="003C557C"/>
    <w:rsid w:val="003D0890"/>
    <w:rsid w:val="003D45B8"/>
    <w:rsid w:val="003D71F7"/>
    <w:rsid w:val="003E0CD0"/>
    <w:rsid w:val="003E1883"/>
    <w:rsid w:val="003E2513"/>
    <w:rsid w:val="003E2B9C"/>
    <w:rsid w:val="003E388E"/>
    <w:rsid w:val="003E4221"/>
    <w:rsid w:val="003E6FE1"/>
    <w:rsid w:val="003F03E6"/>
    <w:rsid w:val="003F09D8"/>
    <w:rsid w:val="003F28AC"/>
    <w:rsid w:val="003F2B9C"/>
    <w:rsid w:val="003F4416"/>
    <w:rsid w:val="003F48C2"/>
    <w:rsid w:val="003F5BC7"/>
    <w:rsid w:val="003F73F7"/>
    <w:rsid w:val="003F78A1"/>
    <w:rsid w:val="00404077"/>
    <w:rsid w:val="004078F5"/>
    <w:rsid w:val="00407CEB"/>
    <w:rsid w:val="0041185D"/>
    <w:rsid w:val="0041241E"/>
    <w:rsid w:val="00413291"/>
    <w:rsid w:val="00414770"/>
    <w:rsid w:val="00415E81"/>
    <w:rsid w:val="00417845"/>
    <w:rsid w:val="00421A27"/>
    <w:rsid w:val="004259B7"/>
    <w:rsid w:val="00430F97"/>
    <w:rsid w:val="00431240"/>
    <w:rsid w:val="00431475"/>
    <w:rsid w:val="00432593"/>
    <w:rsid w:val="0043558E"/>
    <w:rsid w:val="00435E9D"/>
    <w:rsid w:val="0043620D"/>
    <w:rsid w:val="004366BF"/>
    <w:rsid w:val="00437321"/>
    <w:rsid w:val="004425B5"/>
    <w:rsid w:val="00450909"/>
    <w:rsid w:val="00451897"/>
    <w:rsid w:val="00454AB6"/>
    <w:rsid w:val="00454D09"/>
    <w:rsid w:val="004552AD"/>
    <w:rsid w:val="00455FBD"/>
    <w:rsid w:val="00461949"/>
    <w:rsid w:val="004620C6"/>
    <w:rsid w:val="004660B8"/>
    <w:rsid w:val="00466E71"/>
    <w:rsid w:val="004708BD"/>
    <w:rsid w:val="004725BC"/>
    <w:rsid w:val="0047485B"/>
    <w:rsid w:val="0047670F"/>
    <w:rsid w:val="00476C5E"/>
    <w:rsid w:val="0047743F"/>
    <w:rsid w:val="00477974"/>
    <w:rsid w:val="00477B97"/>
    <w:rsid w:val="00480942"/>
    <w:rsid w:val="0048098B"/>
    <w:rsid w:val="00480BD9"/>
    <w:rsid w:val="00480DB2"/>
    <w:rsid w:val="00482851"/>
    <w:rsid w:val="004832A1"/>
    <w:rsid w:val="004842B0"/>
    <w:rsid w:val="00486784"/>
    <w:rsid w:val="0048695C"/>
    <w:rsid w:val="004879A1"/>
    <w:rsid w:val="004904F8"/>
    <w:rsid w:val="0049329A"/>
    <w:rsid w:val="004942DF"/>
    <w:rsid w:val="00494B50"/>
    <w:rsid w:val="004A00DC"/>
    <w:rsid w:val="004A0800"/>
    <w:rsid w:val="004A0CA8"/>
    <w:rsid w:val="004A2093"/>
    <w:rsid w:val="004A246F"/>
    <w:rsid w:val="004A3760"/>
    <w:rsid w:val="004A3D93"/>
    <w:rsid w:val="004A52B7"/>
    <w:rsid w:val="004A5E1F"/>
    <w:rsid w:val="004A5EA2"/>
    <w:rsid w:val="004B1252"/>
    <w:rsid w:val="004B1487"/>
    <w:rsid w:val="004B3BBD"/>
    <w:rsid w:val="004B77EB"/>
    <w:rsid w:val="004B7D9E"/>
    <w:rsid w:val="004C0818"/>
    <w:rsid w:val="004C4FB2"/>
    <w:rsid w:val="004C7562"/>
    <w:rsid w:val="004D012F"/>
    <w:rsid w:val="004D2B7C"/>
    <w:rsid w:val="004D4AC9"/>
    <w:rsid w:val="004D6DFC"/>
    <w:rsid w:val="004E1453"/>
    <w:rsid w:val="004E464A"/>
    <w:rsid w:val="004F1BC6"/>
    <w:rsid w:val="004F24CE"/>
    <w:rsid w:val="004F41F2"/>
    <w:rsid w:val="004F4D3E"/>
    <w:rsid w:val="004F66E7"/>
    <w:rsid w:val="004F7B15"/>
    <w:rsid w:val="00502E5F"/>
    <w:rsid w:val="00504E87"/>
    <w:rsid w:val="00504F55"/>
    <w:rsid w:val="00505675"/>
    <w:rsid w:val="00505741"/>
    <w:rsid w:val="00506646"/>
    <w:rsid w:val="00507926"/>
    <w:rsid w:val="0051201F"/>
    <w:rsid w:val="00513CBB"/>
    <w:rsid w:val="0051646F"/>
    <w:rsid w:val="00517885"/>
    <w:rsid w:val="00521E76"/>
    <w:rsid w:val="00522153"/>
    <w:rsid w:val="00524343"/>
    <w:rsid w:val="00525278"/>
    <w:rsid w:val="00525595"/>
    <w:rsid w:val="00527240"/>
    <w:rsid w:val="0053099F"/>
    <w:rsid w:val="00531203"/>
    <w:rsid w:val="005323AD"/>
    <w:rsid w:val="005343E7"/>
    <w:rsid w:val="00535898"/>
    <w:rsid w:val="00535E99"/>
    <w:rsid w:val="00536902"/>
    <w:rsid w:val="00537476"/>
    <w:rsid w:val="00537AF6"/>
    <w:rsid w:val="005411AA"/>
    <w:rsid w:val="0054141A"/>
    <w:rsid w:val="005416D2"/>
    <w:rsid w:val="00541834"/>
    <w:rsid w:val="00550588"/>
    <w:rsid w:val="00554561"/>
    <w:rsid w:val="005547DD"/>
    <w:rsid w:val="005567C9"/>
    <w:rsid w:val="005572C8"/>
    <w:rsid w:val="005577AD"/>
    <w:rsid w:val="00560E6D"/>
    <w:rsid w:val="005637B9"/>
    <w:rsid w:val="0056503B"/>
    <w:rsid w:val="00565A21"/>
    <w:rsid w:val="005665D5"/>
    <w:rsid w:val="00567261"/>
    <w:rsid w:val="0057006D"/>
    <w:rsid w:val="00570608"/>
    <w:rsid w:val="00573AFD"/>
    <w:rsid w:val="005750A1"/>
    <w:rsid w:val="00575DEF"/>
    <w:rsid w:val="0058057F"/>
    <w:rsid w:val="0058134A"/>
    <w:rsid w:val="00581B8A"/>
    <w:rsid w:val="00583C08"/>
    <w:rsid w:val="00585288"/>
    <w:rsid w:val="005863B5"/>
    <w:rsid w:val="005953EF"/>
    <w:rsid w:val="005969EF"/>
    <w:rsid w:val="005A0189"/>
    <w:rsid w:val="005A3522"/>
    <w:rsid w:val="005A3809"/>
    <w:rsid w:val="005A46B9"/>
    <w:rsid w:val="005A4D5D"/>
    <w:rsid w:val="005A5907"/>
    <w:rsid w:val="005A6EA8"/>
    <w:rsid w:val="005A6EB5"/>
    <w:rsid w:val="005A7132"/>
    <w:rsid w:val="005B11F5"/>
    <w:rsid w:val="005B51DB"/>
    <w:rsid w:val="005B5D99"/>
    <w:rsid w:val="005B5FC7"/>
    <w:rsid w:val="005B69E7"/>
    <w:rsid w:val="005B7D15"/>
    <w:rsid w:val="005C1189"/>
    <w:rsid w:val="005C1CB0"/>
    <w:rsid w:val="005C1E92"/>
    <w:rsid w:val="005C5940"/>
    <w:rsid w:val="005C5960"/>
    <w:rsid w:val="005C6CF7"/>
    <w:rsid w:val="005D02E5"/>
    <w:rsid w:val="005D2F7D"/>
    <w:rsid w:val="005D639E"/>
    <w:rsid w:val="005D6B2E"/>
    <w:rsid w:val="005D7A02"/>
    <w:rsid w:val="005E0BA8"/>
    <w:rsid w:val="005E7958"/>
    <w:rsid w:val="005F0A55"/>
    <w:rsid w:val="005F1DEA"/>
    <w:rsid w:val="005F1E5F"/>
    <w:rsid w:val="005F27B6"/>
    <w:rsid w:val="005F3D34"/>
    <w:rsid w:val="005F4AD9"/>
    <w:rsid w:val="006019A8"/>
    <w:rsid w:val="00602017"/>
    <w:rsid w:val="00602C0A"/>
    <w:rsid w:val="00605E62"/>
    <w:rsid w:val="0060651F"/>
    <w:rsid w:val="006068E4"/>
    <w:rsid w:val="0061103A"/>
    <w:rsid w:val="00611664"/>
    <w:rsid w:val="00611AC7"/>
    <w:rsid w:val="00613C53"/>
    <w:rsid w:val="00613EA8"/>
    <w:rsid w:val="0061408B"/>
    <w:rsid w:val="00614DF1"/>
    <w:rsid w:val="00615001"/>
    <w:rsid w:val="006156BC"/>
    <w:rsid w:val="00616FFF"/>
    <w:rsid w:val="00617016"/>
    <w:rsid w:val="0061780A"/>
    <w:rsid w:val="00620027"/>
    <w:rsid w:val="00621D80"/>
    <w:rsid w:val="006238D9"/>
    <w:rsid w:val="0062605A"/>
    <w:rsid w:val="00627DBA"/>
    <w:rsid w:val="00631AB1"/>
    <w:rsid w:val="0063436E"/>
    <w:rsid w:val="006357C2"/>
    <w:rsid w:val="00635DFF"/>
    <w:rsid w:val="00637684"/>
    <w:rsid w:val="006436D4"/>
    <w:rsid w:val="00643F06"/>
    <w:rsid w:val="006442DC"/>
    <w:rsid w:val="00644973"/>
    <w:rsid w:val="00644EBB"/>
    <w:rsid w:val="00645076"/>
    <w:rsid w:val="00646BCC"/>
    <w:rsid w:val="00647029"/>
    <w:rsid w:val="006475A6"/>
    <w:rsid w:val="00651DA2"/>
    <w:rsid w:val="00653EEE"/>
    <w:rsid w:val="00655068"/>
    <w:rsid w:val="00656F4B"/>
    <w:rsid w:val="006574F1"/>
    <w:rsid w:val="00665F6B"/>
    <w:rsid w:val="00666704"/>
    <w:rsid w:val="00666A49"/>
    <w:rsid w:val="00666D27"/>
    <w:rsid w:val="00670208"/>
    <w:rsid w:val="00687454"/>
    <w:rsid w:val="0069222D"/>
    <w:rsid w:val="00693C17"/>
    <w:rsid w:val="00693D3B"/>
    <w:rsid w:val="0069450F"/>
    <w:rsid w:val="006962D1"/>
    <w:rsid w:val="00696723"/>
    <w:rsid w:val="006A01F1"/>
    <w:rsid w:val="006A3CC5"/>
    <w:rsid w:val="006A495F"/>
    <w:rsid w:val="006A7592"/>
    <w:rsid w:val="006A7C92"/>
    <w:rsid w:val="006B00E7"/>
    <w:rsid w:val="006B07E3"/>
    <w:rsid w:val="006B7E3C"/>
    <w:rsid w:val="006C21DD"/>
    <w:rsid w:val="006C2571"/>
    <w:rsid w:val="006C32B3"/>
    <w:rsid w:val="006C4BCF"/>
    <w:rsid w:val="006C69D3"/>
    <w:rsid w:val="006D05BA"/>
    <w:rsid w:val="006D0F90"/>
    <w:rsid w:val="006D3353"/>
    <w:rsid w:val="006D397E"/>
    <w:rsid w:val="006D7186"/>
    <w:rsid w:val="006E17D9"/>
    <w:rsid w:val="006E3112"/>
    <w:rsid w:val="006E3CBB"/>
    <w:rsid w:val="006E3F28"/>
    <w:rsid w:val="006F3ED4"/>
    <w:rsid w:val="00702F54"/>
    <w:rsid w:val="0070735F"/>
    <w:rsid w:val="00707532"/>
    <w:rsid w:val="00710D25"/>
    <w:rsid w:val="00711091"/>
    <w:rsid w:val="007140FA"/>
    <w:rsid w:val="0071490D"/>
    <w:rsid w:val="00714ACE"/>
    <w:rsid w:val="00716816"/>
    <w:rsid w:val="00717B07"/>
    <w:rsid w:val="00720B65"/>
    <w:rsid w:val="00721083"/>
    <w:rsid w:val="0072334C"/>
    <w:rsid w:val="007252F7"/>
    <w:rsid w:val="00725D97"/>
    <w:rsid w:val="00726404"/>
    <w:rsid w:val="0073060A"/>
    <w:rsid w:val="00731CF6"/>
    <w:rsid w:val="007338A7"/>
    <w:rsid w:val="00733E0B"/>
    <w:rsid w:val="00736DB3"/>
    <w:rsid w:val="007375B0"/>
    <w:rsid w:val="00737E64"/>
    <w:rsid w:val="00742B95"/>
    <w:rsid w:val="00743270"/>
    <w:rsid w:val="00744C9C"/>
    <w:rsid w:val="007464F4"/>
    <w:rsid w:val="007465CB"/>
    <w:rsid w:val="007473E2"/>
    <w:rsid w:val="0075007E"/>
    <w:rsid w:val="0075134C"/>
    <w:rsid w:val="00751E61"/>
    <w:rsid w:val="00752421"/>
    <w:rsid w:val="007526A5"/>
    <w:rsid w:val="007530CC"/>
    <w:rsid w:val="00753157"/>
    <w:rsid w:val="00754021"/>
    <w:rsid w:val="007542FB"/>
    <w:rsid w:val="007543B4"/>
    <w:rsid w:val="00761E0A"/>
    <w:rsid w:val="007621B3"/>
    <w:rsid w:val="00762E95"/>
    <w:rsid w:val="00764093"/>
    <w:rsid w:val="00764453"/>
    <w:rsid w:val="0076569E"/>
    <w:rsid w:val="007659A2"/>
    <w:rsid w:val="00770673"/>
    <w:rsid w:val="00771FC9"/>
    <w:rsid w:val="007722CF"/>
    <w:rsid w:val="00773095"/>
    <w:rsid w:val="0077376D"/>
    <w:rsid w:val="00775114"/>
    <w:rsid w:val="00775241"/>
    <w:rsid w:val="00775F7D"/>
    <w:rsid w:val="007769BB"/>
    <w:rsid w:val="00776D5B"/>
    <w:rsid w:val="00777FBB"/>
    <w:rsid w:val="00780479"/>
    <w:rsid w:val="00781404"/>
    <w:rsid w:val="007824B2"/>
    <w:rsid w:val="00782637"/>
    <w:rsid w:val="00783105"/>
    <w:rsid w:val="007842FB"/>
    <w:rsid w:val="007851D3"/>
    <w:rsid w:val="0078779F"/>
    <w:rsid w:val="00790129"/>
    <w:rsid w:val="00792359"/>
    <w:rsid w:val="00792B3E"/>
    <w:rsid w:val="00792F05"/>
    <w:rsid w:val="007956CD"/>
    <w:rsid w:val="0079774C"/>
    <w:rsid w:val="007A0459"/>
    <w:rsid w:val="007A4DB5"/>
    <w:rsid w:val="007C15B6"/>
    <w:rsid w:val="007C1BE6"/>
    <w:rsid w:val="007C28BA"/>
    <w:rsid w:val="007C6218"/>
    <w:rsid w:val="007D23C3"/>
    <w:rsid w:val="007D2B5F"/>
    <w:rsid w:val="007D56D5"/>
    <w:rsid w:val="007D57E9"/>
    <w:rsid w:val="007E1D84"/>
    <w:rsid w:val="007E20BE"/>
    <w:rsid w:val="007E4D19"/>
    <w:rsid w:val="007E55F1"/>
    <w:rsid w:val="007F428B"/>
    <w:rsid w:val="007F74EF"/>
    <w:rsid w:val="00800782"/>
    <w:rsid w:val="008115AE"/>
    <w:rsid w:val="00813C8C"/>
    <w:rsid w:val="00816AB5"/>
    <w:rsid w:val="00817968"/>
    <w:rsid w:val="008220E7"/>
    <w:rsid w:val="008235EC"/>
    <w:rsid w:val="00823708"/>
    <w:rsid w:val="008278AD"/>
    <w:rsid w:val="008319C2"/>
    <w:rsid w:val="008345EB"/>
    <w:rsid w:val="008349B5"/>
    <w:rsid w:val="00835361"/>
    <w:rsid w:val="00836CFC"/>
    <w:rsid w:val="0084059D"/>
    <w:rsid w:val="0084361B"/>
    <w:rsid w:val="00844F74"/>
    <w:rsid w:val="0084527A"/>
    <w:rsid w:val="00845702"/>
    <w:rsid w:val="0084572E"/>
    <w:rsid w:val="0085223E"/>
    <w:rsid w:val="00852613"/>
    <w:rsid w:val="008529C6"/>
    <w:rsid w:val="00853DE9"/>
    <w:rsid w:val="0085409A"/>
    <w:rsid w:val="00856AFD"/>
    <w:rsid w:val="00861D99"/>
    <w:rsid w:val="008623A2"/>
    <w:rsid w:val="00866164"/>
    <w:rsid w:val="0086667C"/>
    <w:rsid w:val="008668A8"/>
    <w:rsid w:val="00866A03"/>
    <w:rsid w:val="00870C4E"/>
    <w:rsid w:val="00871AAE"/>
    <w:rsid w:val="00874485"/>
    <w:rsid w:val="00876B45"/>
    <w:rsid w:val="00886B80"/>
    <w:rsid w:val="00893B70"/>
    <w:rsid w:val="008941B9"/>
    <w:rsid w:val="008958B7"/>
    <w:rsid w:val="00895E94"/>
    <w:rsid w:val="00895EE0"/>
    <w:rsid w:val="00895F00"/>
    <w:rsid w:val="008A13CB"/>
    <w:rsid w:val="008A1B98"/>
    <w:rsid w:val="008A2442"/>
    <w:rsid w:val="008A7F52"/>
    <w:rsid w:val="008B0B10"/>
    <w:rsid w:val="008B19FD"/>
    <w:rsid w:val="008B47E8"/>
    <w:rsid w:val="008B49BB"/>
    <w:rsid w:val="008B4C30"/>
    <w:rsid w:val="008B58F8"/>
    <w:rsid w:val="008B5E69"/>
    <w:rsid w:val="008B6077"/>
    <w:rsid w:val="008C0126"/>
    <w:rsid w:val="008C0515"/>
    <w:rsid w:val="008C0A06"/>
    <w:rsid w:val="008C0CCF"/>
    <w:rsid w:val="008C4BDA"/>
    <w:rsid w:val="008C5D11"/>
    <w:rsid w:val="008C69BD"/>
    <w:rsid w:val="008C78FC"/>
    <w:rsid w:val="008D1E2E"/>
    <w:rsid w:val="008D551E"/>
    <w:rsid w:val="008D58AA"/>
    <w:rsid w:val="008D5B7A"/>
    <w:rsid w:val="008D70A6"/>
    <w:rsid w:val="008E2240"/>
    <w:rsid w:val="008E2A08"/>
    <w:rsid w:val="008E54AB"/>
    <w:rsid w:val="008E63AD"/>
    <w:rsid w:val="008E7872"/>
    <w:rsid w:val="008F0A4F"/>
    <w:rsid w:val="008F23FC"/>
    <w:rsid w:val="008F49D1"/>
    <w:rsid w:val="009002C2"/>
    <w:rsid w:val="00900F0A"/>
    <w:rsid w:val="00903B99"/>
    <w:rsid w:val="00905289"/>
    <w:rsid w:val="00905725"/>
    <w:rsid w:val="00906F5D"/>
    <w:rsid w:val="00913226"/>
    <w:rsid w:val="0091322A"/>
    <w:rsid w:val="00917565"/>
    <w:rsid w:val="0092092B"/>
    <w:rsid w:val="009227E0"/>
    <w:rsid w:val="00924523"/>
    <w:rsid w:val="00926229"/>
    <w:rsid w:val="00926CF3"/>
    <w:rsid w:val="009272F8"/>
    <w:rsid w:val="0092737B"/>
    <w:rsid w:val="00927A2E"/>
    <w:rsid w:val="0093133D"/>
    <w:rsid w:val="009318D9"/>
    <w:rsid w:val="009339F9"/>
    <w:rsid w:val="009344BE"/>
    <w:rsid w:val="0093614A"/>
    <w:rsid w:val="00936B82"/>
    <w:rsid w:val="0093724C"/>
    <w:rsid w:val="0094036F"/>
    <w:rsid w:val="009409A6"/>
    <w:rsid w:val="00941448"/>
    <w:rsid w:val="00942CE7"/>
    <w:rsid w:val="00945F12"/>
    <w:rsid w:val="009472B7"/>
    <w:rsid w:val="009475AE"/>
    <w:rsid w:val="00951D7A"/>
    <w:rsid w:val="009524FA"/>
    <w:rsid w:val="00953A59"/>
    <w:rsid w:val="009542EA"/>
    <w:rsid w:val="00954889"/>
    <w:rsid w:val="009559BA"/>
    <w:rsid w:val="00956508"/>
    <w:rsid w:val="00957D5E"/>
    <w:rsid w:val="00960D10"/>
    <w:rsid w:val="00961436"/>
    <w:rsid w:val="00963347"/>
    <w:rsid w:val="009637F1"/>
    <w:rsid w:val="00963F3E"/>
    <w:rsid w:val="00965074"/>
    <w:rsid w:val="00965DD6"/>
    <w:rsid w:val="009704E8"/>
    <w:rsid w:val="0097297B"/>
    <w:rsid w:val="009759B9"/>
    <w:rsid w:val="00976CF6"/>
    <w:rsid w:val="00977B94"/>
    <w:rsid w:val="00981D82"/>
    <w:rsid w:val="009855F8"/>
    <w:rsid w:val="00987CBD"/>
    <w:rsid w:val="00987EF3"/>
    <w:rsid w:val="009912D9"/>
    <w:rsid w:val="00992D52"/>
    <w:rsid w:val="00992DD6"/>
    <w:rsid w:val="0099308A"/>
    <w:rsid w:val="00994118"/>
    <w:rsid w:val="00994EB5"/>
    <w:rsid w:val="009965AB"/>
    <w:rsid w:val="009A0494"/>
    <w:rsid w:val="009A1800"/>
    <w:rsid w:val="009A1D0A"/>
    <w:rsid w:val="009A2984"/>
    <w:rsid w:val="009A5DC7"/>
    <w:rsid w:val="009A62AE"/>
    <w:rsid w:val="009A6544"/>
    <w:rsid w:val="009A6607"/>
    <w:rsid w:val="009B0C24"/>
    <w:rsid w:val="009B22C1"/>
    <w:rsid w:val="009B2B5B"/>
    <w:rsid w:val="009B32FB"/>
    <w:rsid w:val="009B3C46"/>
    <w:rsid w:val="009B552F"/>
    <w:rsid w:val="009B5F1C"/>
    <w:rsid w:val="009B67FA"/>
    <w:rsid w:val="009B695B"/>
    <w:rsid w:val="009B79FD"/>
    <w:rsid w:val="009B7BD7"/>
    <w:rsid w:val="009B7C01"/>
    <w:rsid w:val="009C0E7B"/>
    <w:rsid w:val="009C35AD"/>
    <w:rsid w:val="009C3E99"/>
    <w:rsid w:val="009C5AF5"/>
    <w:rsid w:val="009C5B93"/>
    <w:rsid w:val="009C6D34"/>
    <w:rsid w:val="009C7AD8"/>
    <w:rsid w:val="009D704E"/>
    <w:rsid w:val="009D74EE"/>
    <w:rsid w:val="009E0132"/>
    <w:rsid w:val="009E3BDE"/>
    <w:rsid w:val="009E470E"/>
    <w:rsid w:val="009E6B27"/>
    <w:rsid w:val="009E6EFE"/>
    <w:rsid w:val="009E7EC8"/>
    <w:rsid w:val="009F13C2"/>
    <w:rsid w:val="009F2307"/>
    <w:rsid w:val="009F3BF2"/>
    <w:rsid w:val="009F5688"/>
    <w:rsid w:val="009F6F72"/>
    <w:rsid w:val="009F77A1"/>
    <w:rsid w:val="00A049FE"/>
    <w:rsid w:val="00A052D5"/>
    <w:rsid w:val="00A05429"/>
    <w:rsid w:val="00A06EEB"/>
    <w:rsid w:val="00A13136"/>
    <w:rsid w:val="00A135F4"/>
    <w:rsid w:val="00A13745"/>
    <w:rsid w:val="00A13895"/>
    <w:rsid w:val="00A149D0"/>
    <w:rsid w:val="00A149E5"/>
    <w:rsid w:val="00A16FC2"/>
    <w:rsid w:val="00A2062E"/>
    <w:rsid w:val="00A20F20"/>
    <w:rsid w:val="00A228A0"/>
    <w:rsid w:val="00A2399F"/>
    <w:rsid w:val="00A23A6B"/>
    <w:rsid w:val="00A24776"/>
    <w:rsid w:val="00A2600A"/>
    <w:rsid w:val="00A2700A"/>
    <w:rsid w:val="00A31C17"/>
    <w:rsid w:val="00A32373"/>
    <w:rsid w:val="00A325C7"/>
    <w:rsid w:val="00A333C0"/>
    <w:rsid w:val="00A355B1"/>
    <w:rsid w:val="00A42333"/>
    <w:rsid w:val="00A42678"/>
    <w:rsid w:val="00A43DFF"/>
    <w:rsid w:val="00A446A8"/>
    <w:rsid w:val="00A47D5A"/>
    <w:rsid w:val="00A47E8D"/>
    <w:rsid w:val="00A47EE1"/>
    <w:rsid w:val="00A52DFC"/>
    <w:rsid w:val="00A53E81"/>
    <w:rsid w:val="00A5531C"/>
    <w:rsid w:val="00A560C9"/>
    <w:rsid w:val="00A56C0A"/>
    <w:rsid w:val="00A60603"/>
    <w:rsid w:val="00A62689"/>
    <w:rsid w:val="00A6459B"/>
    <w:rsid w:val="00A64CE7"/>
    <w:rsid w:val="00A64DA6"/>
    <w:rsid w:val="00A64E0A"/>
    <w:rsid w:val="00A66D13"/>
    <w:rsid w:val="00A6793D"/>
    <w:rsid w:val="00A7051A"/>
    <w:rsid w:val="00A71749"/>
    <w:rsid w:val="00A722D9"/>
    <w:rsid w:val="00A72754"/>
    <w:rsid w:val="00A81842"/>
    <w:rsid w:val="00A82D04"/>
    <w:rsid w:val="00A85790"/>
    <w:rsid w:val="00A86781"/>
    <w:rsid w:val="00A907C1"/>
    <w:rsid w:val="00A91D16"/>
    <w:rsid w:val="00A92D2D"/>
    <w:rsid w:val="00A92DE6"/>
    <w:rsid w:val="00A935B4"/>
    <w:rsid w:val="00A948FF"/>
    <w:rsid w:val="00A958F0"/>
    <w:rsid w:val="00AA1383"/>
    <w:rsid w:val="00AA1688"/>
    <w:rsid w:val="00AA34CC"/>
    <w:rsid w:val="00AA76B4"/>
    <w:rsid w:val="00AA7C19"/>
    <w:rsid w:val="00AB231B"/>
    <w:rsid w:val="00AB46AE"/>
    <w:rsid w:val="00AB56F6"/>
    <w:rsid w:val="00AB5BF1"/>
    <w:rsid w:val="00AB7825"/>
    <w:rsid w:val="00AC1D2B"/>
    <w:rsid w:val="00AC4B20"/>
    <w:rsid w:val="00AD0257"/>
    <w:rsid w:val="00AD0D77"/>
    <w:rsid w:val="00AD0E07"/>
    <w:rsid w:val="00AD1BFC"/>
    <w:rsid w:val="00AD26B0"/>
    <w:rsid w:val="00AD46A1"/>
    <w:rsid w:val="00AD5430"/>
    <w:rsid w:val="00AD549C"/>
    <w:rsid w:val="00AD708B"/>
    <w:rsid w:val="00AE222D"/>
    <w:rsid w:val="00AE44B0"/>
    <w:rsid w:val="00AE5834"/>
    <w:rsid w:val="00AE5EEA"/>
    <w:rsid w:val="00AF0E7C"/>
    <w:rsid w:val="00AF5FB2"/>
    <w:rsid w:val="00AF653A"/>
    <w:rsid w:val="00B00630"/>
    <w:rsid w:val="00B008A3"/>
    <w:rsid w:val="00B00FBC"/>
    <w:rsid w:val="00B01CB1"/>
    <w:rsid w:val="00B0264F"/>
    <w:rsid w:val="00B034F1"/>
    <w:rsid w:val="00B04679"/>
    <w:rsid w:val="00B04B0E"/>
    <w:rsid w:val="00B05BCA"/>
    <w:rsid w:val="00B06EAC"/>
    <w:rsid w:val="00B07D70"/>
    <w:rsid w:val="00B11884"/>
    <w:rsid w:val="00B12627"/>
    <w:rsid w:val="00B12859"/>
    <w:rsid w:val="00B128F1"/>
    <w:rsid w:val="00B12E79"/>
    <w:rsid w:val="00B13E46"/>
    <w:rsid w:val="00B156C3"/>
    <w:rsid w:val="00B1600C"/>
    <w:rsid w:val="00B175FD"/>
    <w:rsid w:val="00B220F8"/>
    <w:rsid w:val="00B2222D"/>
    <w:rsid w:val="00B247ED"/>
    <w:rsid w:val="00B25E4E"/>
    <w:rsid w:val="00B2707E"/>
    <w:rsid w:val="00B310C5"/>
    <w:rsid w:val="00B3247E"/>
    <w:rsid w:val="00B32DFD"/>
    <w:rsid w:val="00B35193"/>
    <w:rsid w:val="00B36EE8"/>
    <w:rsid w:val="00B40C8A"/>
    <w:rsid w:val="00B4207F"/>
    <w:rsid w:val="00B43A6C"/>
    <w:rsid w:val="00B461B2"/>
    <w:rsid w:val="00B47036"/>
    <w:rsid w:val="00B47373"/>
    <w:rsid w:val="00B50B5B"/>
    <w:rsid w:val="00B526C1"/>
    <w:rsid w:val="00B578F6"/>
    <w:rsid w:val="00B655B4"/>
    <w:rsid w:val="00B66B3C"/>
    <w:rsid w:val="00B7306D"/>
    <w:rsid w:val="00B75D6D"/>
    <w:rsid w:val="00B767DA"/>
    <w:rsid w:val="00B80105"/>
    <w:rsid w:val="00B810C3"/>
    <w:rsid w:val="00B84180"/>
    <w:rsid w:val="00B841B0"/>
    <w:rsid w:val="00B841DC"/>
    <w:rsid w:val="00B84EB9"/>
    <w:rsid w:val="00B9015A"/>
    <w:rsid w:val="00B90E91"/>
    <w:rsid w:val="00B931EB"/>
    <w:rsid w:val="00B95259"/>
    <w:rsid w:val="00B9658F"/>
    <w:rsid w:val="00B9731D"/>
    <w:rsid w:val="00B97CBA"/>
    <w:rsid w:val="00BA0928"/>
    <w:rsid w:val="00BA222A"/>
    <w:rsid w:val="00BA29DF"/>
    <w:rsid w:val="00BA369D"/>
    <w:rsid w:val="00BA44B1"/>
    <w:rsid w:val="00BA6252"/>
    <w:rsid w:val="00BB36BB"/>
    <w:rsid w:val="00BB38D6"/>
    <w:rsid w:val="00BB557E"/>
    <w:rsid w:val="00BC44B7"/>
    <w:rsid w:val="00BC6B04"/>
    <w:rsid w:val="00BD553D"/>
    <w:rsid w:val="00BD5D98"/>
    <w:rsid w:val="00BE081E"/>
    <w:rsid w:val="00BE1178"/>
    <w:rsid w:val="00BE4716"/>
    <w:rsid w:val="00BE6EAF"/>
    <w:rsid w:val="00BF00E2"/>
    <w:rsid w:val="00BF0823"/>
    <w:rsid w:val="00BF0E60"/>
    <w:rsid w:val="00BF1A79"/>
    <w:rsid w:val="00BF28A3"/>
    <w:rsid w:val="00BF2D73"/>
    <w:rsid w:val="00BF327E"/>
    <w:rsid w:val="00BF3A34"/>
    <w:rsid w:val="00BF439E"/>
    <w:rsid w:val="00BF4FDF"/>
    <w:rsid w:val="00BF5FAE"/>
    <w:rsid w:val="00BF7AD8"/>
    <w:rsid w:val="00C009F9"/>
    <w:rsid w:val="00C03164"/>
    <w:rsid w:val="00C05FB7"/>
    <w:rsid w:val="00C06D67"/>
    <w:rsid w:val="00C07BE0"/>
    <w:rsid w:val="00C10E8C"/>
    <w:rsid w:val="00C1276A"/>
    <w:rsid w:val="00C13504"/>
    <w:rsid w:val="00C13E69"/>
    <w:rsid w:val="00C14E62"/>
    <w:rsid w:val="00C1503D"/>
    <w:rsid w:val="00C15A55"/>
    <w:rsid w:val="00C15ACB"/>
    <w:rsid w:val="00C15BF2"/>
    <w:rsid w:val="00C16A22"/>
    <w:rsid w:val="00C1712D"/>
    <w:rsid w:val="00C22638"/>
    <w:rsid w:val="00C24945"/>
    <w:rsid w:val="00C258D8"/>
    <w:rsid w:val="00C2716E"/>
    <w:rsid w:val="00C27C0D"/>
    <w:rsid w:val="00C35277"/>
    <w:rsid w:val="00C3566C"/>
    <w:rsid w:val="00C36078"/>
    <w:rsid w:val="00C41145"/>
    <w:rsid w:val="00C41698"/>
    <w:rsid w:val="00C41D78"/>
    <w:rsid w:val="00C42AC4"/>
    <w:rsid w:val="00C448A9"/>
    <w:rsid w:val="00C45C4B"/>
    <w:rsid w:val="00C47289"/>
    <w:rsid w:val="00C47ECB"/>
    <w:rsid w:val="00C51135"/>
    <w:rsid w:val="00C511DE"/>
    <w:rsid w:val="00C51E24"/>
    <w:rsid w:val="00C5297A"/>
    <w:rsid w:val="00C56ECB"/>
    <w:rsid w:val="00C57382"/>
    <w:rsid w:val="00C57AD6"/>
    <w:rsid w:val="00C600EF"/>
    <w:rsid w:val="00C63E26"/>
    <w:rsid w:val="00C65BF3"/>
    <w:rsid w:val="00C71462"/>
    <w:rsid w:val="00C72833"/>
    <w:rsid w:val="00C732A9"/>
    <w:rsid w:val="00C74694"/>
    <w:rsid w:val="00C75001"/>
    <w:rsid w:val="00C76671"/>
    <w:rsid w:val="00C80F8D"/>
    <w:rsid w:val="00C8203F"/>
    <w:rsid w:val="00C82271"/>
    <w:rsid w:val="00C826C0"/>
    <w:rsid w:val="00C85D0D"/>
    <w:rsid w:val="00C8639C"/>
    <w:rsid w:val="00C86456"/>
    <w:rsid w:val="00C873C5"/>
    <w:rsid w:val="00C90725"/>
    <w:rsid w:val="00C93853"/>
    <w:rsid w:val="00C950AF"/>
    <w:rsid w:val="00C97270"/>
    <w:rsid w:val="00CA1ADC"/>
    <w:rsid w:val="00CA69AF"/>
    <w:rsid w:val="00CB1909"/>
    <w:rsid w:val="00CB507D"/>
    <w:rsid w:val="00CB6551"/>
    <w:rsid w:val="00CB6B74"/>
    <w:rsid w:val="00CB7A45"/>
    <w:rsid w:val="00CC1A8C"/>
    <w:rsid w:val="00CC1DEB"/>
    <w:rsid w:val="00CC2CF8"/>
    <w:rsid w:val="00CC765D"/>
    <w:rsid w:val="00CC7D00"/>
    <w:rsid w:val="00CD021E"/>
    <w:rsid w:val="00CD0F90"/>
    <w:rsid w:val="00CD10F7"/>
    <w:rsid w:val="00CD14DA"/>
    <w:rsid w:val="00CD1C56"/>
    <w:rsid w:val="00CD5F20"/>
    <w:rsid w:val="00CD6C9C"/>
    <w:rsid w:val="00CE363F"/>
    <w:rsid w:val="00CE38F5"/>
    <w:rsid w:val="00CE3A78"/>
    <w:rsid w:val="00CE4795"/>
    <w:rsid w:val="00CE5109"/>
    <w:rsid w:val="00CE5ECF"/>
    <w:rsid w:val="00CE6F5F"/>
    <w:rsid w:val="00CF04AD"/>
    <w:rsid w:val="00CF2953"/>
    <w:rsid w:val="00CF3A64"/>
    <w:rsid w:val="00CF413A"/>
    <w:rsid w:val="00CF6ABD"/>
    <w:rsid w:val="00CF6FE4"/>
    <w:rsid w:val="00CF7C5C"/>
    <w:rsid w:val="00D01D87"/>
    <w:rsid w:val="00D03DD8"/>
    <w:rsid w:val="00D04091"/>
    <w:rsid w:val="00D040BD"/>
    <w:rsid w:val="00D05458"/>
    <w:rsid w:val="00D05522"/>
    <w:rsid w:val="00D10847"/>
    <w:rsid w:val="00D10B60"/>
    <w:rsid w:val="00D11385"/>
    <w:rsid w:val="00D14324"/>
    <w:rsid w:val="00D16517"/>
    <w:rsid w:val="00D1687F"/>
    <w:rsid w:val="00D230BB"/>
    <w:rsid w:val="00D24621"/>
    <w:rsid w:val="00D247FE"/>
    <w:rsid w:val="00D25B8C"/>
    <w:rsid w:val="00D25C46"/>
    <w:rsid w:val="00D2630F"/>
    <w:rsid w:val="00D270BE"/>
    <w:rsid w:val="00D27CEA"/>
    <w:rsid w:val="00D33735"/>
    <w:rsid w:val="00D34052"/>
    <w:rsid w:val="00D35A54"/>
    <w:rsid w:val="00D369B0"/>
    <w:rsid w:val="00D37749"/>
    <w:rsid w:val="00D4016B"/>
    <w:rsid w:val="00D4111B"/>
    <w:rsid w:val="00D41236"/>
    <w:rsid w:val="00D41869"/>
    <w:rsid w:val="00D451BC"/>
    <w:rsid w:val="00D452D5"/>
    <w:rsid w:val="00D45538"/>
    <w:rsid w:val="00D45661"/>
    <w:rsid w:val="00D47880"/>
    <w:rsid w:val="00D500C7"/>
    <w:rsid w:val="00D50732"/>
    <w:rsid w:val="00D52688"/>
    <w:rsid w:val="00D52A71"/>
    <w:rsid w:val="00D554CF"/>
    <w:rsid w:val="00D555A7"/>
    <w:rsid w:val="00D57491"/>
    <w:rsid w:val="00D57B69"/>
    <w:rsid w:val="00D61AF2"/>
    <w:rsid w:val="00D63505"/>
    <w:rsid w:val="00D64949"/>
    <w:rsid w:val="00D65D63"/>
    <w:rsid w:val="00D67061"/>
    <w:rsid w:val="00D6777F"/>
    <w:rsid w:val="00D679F9"/>
    <w:rsid w:val="00D7402E"/>
    <w:rsid w:val="00D76AD3"/>
    <w:rsid w:val="00D830B4"/>
    <w:rsid w:val="00D86627"/>
    <w:rsid w:val="00D86E4F"/>
    <w:rsid w:val="00D878C5"/>
    <w:rsid w:val="00D909B5"/>
    <w:rsid w:val="00D91804"/>
    <w:rsid w:val="00D936ED"/>
    <w:rsid w:val="00D93E69"/>
    <w:rsid w:val="00D95197"/>
    <w:rsid w:val="00D95507"/>
    <w:rsid w:val="00D979E2"/>
    <w:rsid w:val="00DA1B7E"/>
    <w:rsid w:val="00DA4C03"/>
    <w:rsid w:val="00DA5AED"/>
    <w:rsid w:val="00DB0CF2"/>
    <w:rsid w:val="00DB2D2B"/>
    <w:rsid w:val="00DB2EFC"/>
    <w:rsid w:val="00DB386F"/>
    <w:rsid w:val="00DB3CD3"/>
    <w:rsid w:val="00DB403C"/>
    <w:rsid w:val="00DB6DCF"/>
    <w:rsid w:val="00DB74BA"/>
    <w:rsid w:val="00DC2D3F"/>
    <w:rsid w:val="00DC3B88"/>
    <w:rsid w:val="00DC42B9"/>
    <w:rsid w:val="00DC5247"/>
    <w:rsid w:val="00DC5A81"/>
    <w:rsid w:val="00DC6ADC"/>
    <w:rsid w:val="00DD0615"/>
    <w:rsid w:val="00DD2515"/>
    <w:rsid w:val="00DD3CD9"/>
    <w:rsid w:val="00DE09CE"/>
    <w:rsid w:val="00DE10F9"/>
    <w:rsid w:val="00DE2302"/>
    <w:rsid w:val="00DE25A4"/>
    <w:rsid w:val="00DE318A"/>
    <w:rsid w:val="00DE3720"/>
    <w:rsid w:val="00DE5C66"/>
    <w:rsid w:val="00DE6046"/>
    <w:rsid w:val="00DE693B"/>
    <w:rsid w:val="00DF1228"/>
    <w:rsid w:val="00DF2838"/>
    <w:rsid w:val="00DF2F7B"/>
    <w:rsid w:val="00DF49F0"/>
    <w:rsid w:val="00DF4E46"/>
    <w:rsid w:val="00DF50F2"/>
    <w:rsid w:val="00DF5A95"/>
    <w:rsid w:val="00DF7C87"/>
    <w:rsid w:val="00E02B08"/>
    <w:rsid w:val="00E0389F"/>
    <w:rsid w:val="00E041BD"/>
    <w:rsid w:val="00E06808"/>
    <w:rsid w:val="00E10066"/>
    <w:rsid w:val="00E11D7C"/>
    <w:rsid w:val="00E1233A"/>
    <w:rsid w:val="00E1550C"/>
    <w:rsid w:val="00E17FD5"/>
    <w:rsid w:val="00E23E12"/>
    <w:rsid w:val="00E241D6"/>
    <w:rsid w:val="00E24D9A"/>
    <w:rsid w:val="00E31688"/>
    <w:rsid w:val="00E322C8"/>
    <w:rsid w:val="00E35855"/>
    <w:rsid w:val="00E37A63"/>
    <w:rsid w:val="00E40812"/>
    <w:rsid w:val="00E42473"/>
    <w:rsid w:val="00E42975"/>
    <w:rsid w:val="00E46AEC"/>
    <w:rsid w:val="00E517F8"/>
    <w:rsid w:val="00E51B2B"/>
    <w:rsid w:val="00E52CA4"/>
    <w:rsid w:val="00E53D0C"/>
    <w:rsid w:val="00E54678"/>
    <w:rsid w:val="00E547B3"/>
    <w:rsid w:val="00E548E2"/>
    <w:rsid w:val="00E54B6E"/>
    <w:rsid w:val="00E579CE"/>
    <w:rsid w:val="00E61A5C"/>
    <w:rsid w:val="00E62DE5"/>
    <w:rsid w:val="00E63F97"/>
    <w:rsid w:val="00E65A31"/>
    <w:rsid w:val="00E701E4"/>
    <w:rsid w:val="00E7355A"/>
    <w:rsid w:val="00E7477B"/>
    <w:rsid w:val="00E770C6"/>
    <w:rsid w:val="00E81630"/>
    <w:rsid w:val="00E81ACD"/>
    <w:rsid w:val="00E82872"/>
    <w:rsid w:val="00E83B58"/>
    <w:rsid w:val="00E8590C"/>
    <w:rsid w:val="00E92CD9"/>
    <w:rsid w:val="00E92E2C"/>
    <w:rsid w:val="00E9336E"/>
    <w:rsid w:val="00E93B7B"/>
    <w:rsid w:val="00E946FF"/>
    <w:rsid w:val="00E971BD"/>
    <w:rsid w:val="00E97AFD"/>
    <w:rsid w:val="00EA07F3"/>
    <w:rsid w:val="00EA4DA3"/>
    <w:rsid w:val="00EA4E40"/>
    <w:rsid w:val="00EA5D8E"/>
    <w:rsid w:val="00EB0A40"/>
    <w:rsid w:val="00EB0F72"/>
    <w:rsid w:val="00EB2A74"/>
    <w:rsid w:val="00EB2B9D"/>
    <w:rsid w:val="00EB2D31"/>
    <w:rsid w:val="00EB3C0E"/>
    <w:rsid w:val="00EB4B47"/>
    <w:rsid w:val="00EB4C76"/>
    <w:rsid w:val="00EB6774"/>
    <w:rsid w:val="00EB7277"/>
    <w:rsid w:val="00EB7331"/>
    <w:rsid w:val="00EC170B"/>
    <w:rsid w:val="00EC1B20"/>
    <w:rsid w:val="00EC244E"/>
    <w:rsid w:val="00EC488E"/>
    <w:rsid w:val="00EC5483"/>
    <w:rsid w:val="00EC7DCD"/>
    <w:rsid w:val="00ED1A19"/>
    <w:rsid w:val="00ED583D"/>
    <w:rsid w:val="00ED6128"/>
    <w:rsid w:val="00EE03F5"/>
    <w:rsid w:val="00EE19FC"/>
    <w:rsid w:val="00EE2126"/>
    <w:rsid w:val="00EE314A"/>
    <w:rsid w:val="00EE6009"/>
    <w:rsid w:val="00EE7E8B"/>
    <w:rsid w:val="00EF1C6B"/>
    <w:rsid w:val="00EF276A"/>
    <w:rsid w:val="00EF2B8D"/>
    <w:rsid w:val="00EF7475"/>
    <w:rsid w:val="00F032B3"/>
    <w:rsid w:val="00F037A9"/>
    <w:rsid w:val="00F0563B"/>
    <w:rsid w:val="00F067C7"/>
    <w:rsid w:val="00F10967"/>
    <w:rsid w:val="00F11DB7"/>
    <w:rsid w:val="00F11F4C"/>
    <w:rsid w:val="00F16592"/>
    <w:rsid w:val="00F16F41"/>
    <w:rsid w:val="00F216EF"/>
    <w:rsid w:val="00F24D00"/>
    <w:rsid w:val="00F2538B"/>
    <w:rsid w:val="00F27699"/>
    <w:rsid w:val="00F31885"/>
    <w:rsid w:val="00F32789"/>
    <w:rsid w:val="00F34742"/>
    <w:rsid w:val="00F36F72"/>
    <w:rsid w:val="00F37E51"/>
    <w:rsid w:val="00F44B79"/>
    <w:rsid w:val="00F4627C"/>
    <w:rsid w:val="00F51BB9"/>
    <w:rsid w:val="00F521F3"/>
    <w:rsid w:val="00F52A4D"/>
    <w:rsid w:val="00F53D2C"/>
    <w:rsid w:val="00F55150"/>
    <w:rsid w:val="00F56968"/>
    <w:rsid w:val="00F570A4"/>
    <w:rsid w:val="00F609C0"/>
    <w:rsid w:val="00F60B0D"/>
    <w:rsid w:val="00F60F31"/>
    <w:rsid w:val="00F629D0"/>
    <w:rsid w:val="00F66B39"/>
    <w:rsid w:val="00F736B3"/>
    <w:rsid w:val="00F736EF"/>
    <w:rsid w:val="00F774D9"/>
    <w:rsid w:val="00F811E5"/>
    <w:rsid w:val="00F82399"/>
    <w:rsid w:val="00F82DC5"/>
    <w:rsid w:val="00F93CB5"/>
    <w:rsid w:val="00F9407C"/>
    <w:rsid w:val="00F9656D"/>
    <w:rsid w:val="00F9662E"/>
    <w:rsid w:val="00FA0626"/>
    <w:rsid w:val="00FA2EC5"/>
    <w:rsid w:val="00FA4CE0"/>
    <w:rsid w:val="00FA5B51"/>
    <w:rsid w:val="00FB2E15"/>
    <w:rsid w:val="00FB3AA8"/>
    <w:rsid w:val="00FB3FC2"/>
    <w:rsid w:val="00FB5E5D"/>
    <w:rsid w:val="00FB6412"/>
    <w:rsid w:val="00FC28C9"/>
    <w:rsid w:val="00FC2B49"/>
    <w:rsid w:val="00FC3062"/>
    <w:rsid w:val="00FD005B"/>
    <w:rsid w:val="00FD06BA"/>
    <w:rsid w:val="00FD12C1"/>
    <w:rsid w:val="00FD17CD"/>
    <w:rsid w:val="00FD1A25"/>
    <w:rsid w:val="00FD3447"/>
    <w:rsid w:val="00FD4BC5"/>
    <w:rsid w:val="00FE1C5C"/>
    <w:rsid w:val="00FE249C"/>
    <w:rsid w:val="00FE3D6D"/>
    <w:rsid w:val="00FE7D4D"/>
    <w:rsid w:val="00FF0B6F"/>
    <w:rsid w:val="00FF0CA8"/>
    <w:rsid w:val="00FF36EE"/>
    <w:rsid w:val="00FF3E87"/>
    <w:rsid w:val="00FF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6118"/>
  <w15:chartTrackingRefBased/>
  <w15:docId w15:val="{576002AD-F774-1546-8F2A-FFF9261A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/>
  </w:latentStyles>
  <w:style w:type="paragraph" w:default="1" w:styleId="Normal">
    <w:name w:val="Normal"/>
    <w:qFormat/>
    <w:rsid w:val="00BF0823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BF082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BF082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F0823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F0823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BF0823"/>
    <w:pPr>
      <w:keepNext/>
      <w:keepLines/>
      <w:spacing w:before="240" w:after="80" w:line="259" w:lineRule="auto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BF0823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BF0823"/>
    <w:pPr>
      <w:keepNext/>
      <w:keepLines/>
      <w:spacing w:before="240" w:after="240" w:line="259" w:lineRule="auto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BF0823"/>
    <w:pPr>
      <w:keepNext/>
      <w:keepLines/>
      <w:spacing w:before="160" w:after="240" w:line="259" w:lineRule="auto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BF0823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BF082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F0823"/>
  </w:style>
  <w:style w:type="character" w:customStyle="1" w:styleId="Heading1Char">
    <w:name w:val="Heading 1 Char"/>
    <w:basedOn w:val="DefaultParagraphFont"/>
    <w:link w:val="Heading1"/>
    <w:uiPriority w:val="9"/>
    <w:rsid w:val="00BF08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F08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F082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F082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sid w:val="00BF0823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sid w:val="00BF0823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F0823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BF0823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823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BF0823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rsid w:val="00BF0823"/>
    <w:pPr>
      <w:shd w:val="clear" w:color="auto" w:fill="E2EFD9" w:themeFill="accent6" w:themeFillTint="33"/>
      <w:spacing w:before="120" w:after="360" w:line="259" w:lineRule="auto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BF0823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BF0823"/>
    <w:pPr>
      <w:numPr>
        <w:numId w:val="3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rsid w:val="00BF0823"/>
    <w:pPr>
      <w:numPr>
        <w:numId w:val="1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BF0823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BF0823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BF0823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BF0823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BF0823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BF0823"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qFormat/>
    <w:rsid w:val="00BF0823"/>
    <w:pPr>
      <w:spacing w:before="120" w:after="120" w:line="259" w:lineRule="auto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rsid w:val="00BF0823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BF0823"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qFormat/>
    <w:rsid w:val="00BF0823"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rsid w:val="00BF0823"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qFormat/>
    <w:rsid w:val="00BF0823"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qFormat/>
    <w:rsid w:val="00BF0823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BF0823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BF0823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BF0823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BF0823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BF0823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qFormat/>
    <w:rsid w:val="00BF0823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BF0823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qFormat/>
    <w:rsid w:val="00BF0823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F0823"/>
    <w:rPr>
      <w:color w:val="0000FF"/>
      <w:u w:val="single"/>
    </w:rPr>
  </w:style>
  <w:style w:type="paragraph" w:customStyle="1" w:styleId="L2-Bullets">
    <w:name w:val="L2 - Bullets"/>
    <w:basedOn w:val="L-Bullets"/>
    <w:qFormat/>
    <w:rsid w:val="00BF0823"/>
    <w:pPr>
      <w:numPr>
        <w:numId w:val="9"/>
      </w:numPr>
      <w:ind w:left="1080"/>
    </w:pPr>
  </w:style>
  <w:style w:type="paragraph" w:customStyle="1" w:styleId="L3-Bullets">
    <w:name w:val="L3 - Bullets"/>
    <w:basedOn w:val="L2-Bullets"/>
    <w:qFormat/>
    <w:rsid w:val="00BF0823"/>
    <w:pPr>
      <w:numPr>
        <w:numId w:val="10"/>
      </w:numPr>
      <w:ind w:left="1434" w:hanging="357"/>
    </w:pPr>
  </w:style>
  <w:style w:type="paragraph" w:customStyle="1" w:styleId="L2-Numbers">
    <w:name w:val="L2 - Numbers"/>
    <w:basedOn w:val="L-Numbers"/>
    <w:qFormat/>
    <w:rsid w:val="00BF0823"/>
    <w:pPr>
      <w:numPr>
        <w:numId w:val="8"/>
      </w:numPr>
    </w:pPr>
  </w:style>
  <w:style w:type="paragraph" w:customStyle="1" w:styleId="L2-Alphabets">
    <w:name w:val="L2 - Alphabets"/>
    <w:basedOn w:val="L-Numbers"/>
    <w:qFormat/>
    <w:rsid w:val="00BF0823"/>
    <w:pPr>
      <w:numPr>
        <w:numId w:val="7"/>
      </w:numPr>
    </w:pPr>
  </w:style>
  <w:style w:type="paragraph" w:customStyle="1" w:styleId="L3-Numbers">
    <w:name w:val="L3 - Numbers"/>
    <w:basedOn w:val="L2-Numbers"/>
    <w:qFormat/>
    <w:rsid w:val="00BF0823"/>
    <w:pPr>
      <w:numPr>
        <w:numId w:val="6"/>
      </w:numPr>
      <w:tabs>
        <w:tab w:val="num" w:pos="360"/>
      </w:tabs>
      <w:ind w:left="1435" w:hanging="244"/>
    </w:pPr>
  </w:style>
  <w:style w:type="paragraph" w:styleId="Caption">
    <w:name w:val="caption"/>
    <w:basedOn w:val="Normal"/>
    <w:next w:val="Normal"/>
    <w:uiPriority w:val="35"/>
    <w:unhideWhenUsed/>
    <w:qFormat/>
    <w:rsid w:val="006D0F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44C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128F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1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111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v">
    <w:name w:val="pl-v"/>
    <w:basedOn w:val="DefaultParagraphFont"/>
    <w:rsid w:val="00D4111B"/>
  </w:style>
  <w:style w:type="character" w:customStyle="1" w:styleId="pl-kos">
    <w:name w:val="pl-kos"/>
    <w:basedOn w:val="DefaultParagraphFont"/>
    <w:rsid w:val="00D4111B"/>
  </w:style>
  <w:style w:type="character" w:customStyle="1" w:styleId="pl-en">
    <w:name w:val="pl-en"/>
    <w:basedOn w:val="DefaultParagraphFont"/>
    <w:rsid w:val="00D4111B"/>
  </w:style>
  <w:style w:type="character" w:customStyle="1" w:styleId="pl-k">
    <w:name w:val="pl-k"/>
    <w:basedOn w:val="DefaultParagraphFont"/>
    <w:rsid w:val="00D4111B"/>
  </w:style>
  <w:style w:type="character" w:customStyle="1" w:styleId="pl-pds">
    <w:name w:val="pl-pds"/>
    <w:basedOn w:val="DefaultParagraphFont"/>
    <w:rsid w:val="00D4111B"/>
  </w:style>
  <w:style w:type="character" w:customStyle="1" w:styleId="pl-s">
    <w:name w:val="pl-s"/>
    <w:basedOn w:val="DefaultParagraphFont"/>
    <w:rsid w:val="00E52CA4"/>
  </w:style>
  <w:style w:type="character" w:customStyle="1" w:styleId="pl-c1">
    <w:name w:val="pl-c1"/>
    <w:basedOn w:val="DefaultParagraphFont"/>
    <w:rsid w:val="00E52CA4"/>
  </w:style>
  <w:style w:type="character" w:customStyle="1" w:styleId="pl-s1">
    <w:name w:val="pl-s1"/>
    <w:basedOn w:val="DefaultParagraphFont"/>
    <w:rsid w:val="00E52CA4"/>
  </w:style>
  <w:style w:type="paragraph" w:styleId="ListParagraph">
    <w:name w:val="List Paragraph"/>
    <w:basedOn w:val="Normal"/>
    <w:uiPriority w:val="34"/>
    <w:semiHidden/>
    <w:qFormat/>
    <w:rsid w:val="009F23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4A3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3D93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4A3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3D93"/>
    <w:rPr>
      <w:lang w:val="en-US"/>
    </w:rPr>
  </w:style>
  <w:style w:type="paragraph" w:customStyle="1" w:styleId="IMG-Figure">
    <w:name w:val="IMG - Figure"/>
    <w:basedOn w:val="P-Regular"/>
    <w:qFormat/>
    <w:rsid w:val="00BF0823"/>
    <w:pPr>
      <w:jc w:val="center"/>
    </w:pPr>
    <w:rPr>
      <w:rFonts w:eastAsia="Times New Roman" w:cs="Times New Roman"/>
      <w:szCs w:val="20"/>
    </w:rPr>
  </w:style>
  <w:style w:type="paragraph" w:styleId="Revision">
    <w:name w:val="Revision"/>
    <w:hidden/>
    <w:uiPriority w:val="99"/>
    <w:semiHidden/>
    <w:rsid w:val="00BF082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82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53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65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46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03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15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25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207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66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428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57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41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98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724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45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20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920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31" w:color="CCCCCC"/>
            <w:bottom w:val="none" w:sz="0" w:space="0" w:color="auto"/>
            <w:right w:val="none" w:sz="0" w:space="0" w:color="auto"/>
          </w:divBdr>
        </w:div>
        <w:div w:id="107724608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15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41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376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20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PacktPublishing/Layered-Design-for-Ruby-on-Rails-Applications/blob/main/Chapter10/03-pluggable-delivery-sketch.rb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shekjadhav\Desktop\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4287df7-c0e0-444d-ba8d-6c830a3079b3" xsi:nil="true"/>
    <AssetType xmlns="f4287df7-c0e0-444d-ba8d-6c830a3079b3" xsi:nil="true"/>
    <AssetNumber xmlns="f4287df7-c0e0-444d-ba8d-6c830a3079b3" xsi:nil="true"/>
    <lcf76f155ced4ddcb4097134ff3c332f xmlns="f4287df7-c0e0-444d-ba8d-6c830a3079b3">
      <Terms xmlns="http://schemas.microsoft.com/office/infopath/2007/PartnerControls"/>
    </lcf76f155ced4ddcb4097134ff3c332f>
    <TaxCatchAll xmlns="c866c9ed-2f7a-4860-bf57-8153ff3a210a" xsi:nil="true"/>
    <DaysAllocated xmlns="f4287df7-c0e0-444d-ba8d-6c830a3079b3">1</DaysAllocated>
    <Early_x0020_Access xmlns="f4287df7-c0e0-444d-ba8d-6c830a3079b3">false</Early_x0020_Access>
    <Editorial_x0020_Score xmlns="f4287df7-c0e0-444d-ba8d-6c830a3079b3" xsi:nil="true"/>
    <AssetStage xmlns="f4287df7-c0e0-444d-ba8d-6c830a3079b3" xsi:nil="true"/>
    <NoteforSelf xmlns="f4287df7-c0e0-444d-ba8d-6c830a3079b3" xsi:nil="true"/>
    <PageCount xmlns="f4287df7-c0e0-444d-ba8d-6c830a3079b3" xsi:nil="true"/>
    <Category xmlns="f4287df7-c0e0-444d-ba8d-6c830a3079b3" xsi:nil="true"/>
    <PlagiarismOriginality xmlns="f4287df7-c0e0-444d-ba8d-6c830a3079b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22B58C1B4F6479F5D6A8E069F2686" ma:contentTypeVersion="29" ma:contentTypeDescription="Create a new document." ma:contentTypeScope="" ma:versionID="5972ce7e635ede23f86f4e819d8ea8db">
  <xsd:schema xmlns:xsd="http://www.w3.org/2001/XMLSchema" xmlns:xs="http://www.w3.org/2001/XMLSchema" xmlns:p="http://schemas.microsoft.com/office/2006/metadata/properties" xmlns:ns2="f4287df7-c0e0-444d-ba8d-6c830a3079b3" xmlns:ns3="c866c9ed-2f7a-4860-bf57-8153ff3a210a" targetNamespace="http://schemas.microsoft.com/office/2006/metadata/properties" ma:root="true" ma:fieldsID="13a89afde25933e09fe0606514e00b4e" ns2:_="" ns3:_="">
    <xsd:import namespace="f4287df7-c0e0-444d-ba8d-6c830a3079b3"/>
    <xsd:import namespace="c866c9ed-2f7a-4860-bf57-8153ff3a210a"/>
    <xsd:element name="properties">
      <xsd:complexType>
        <xsd:sequence>
          <xsd:element name="documentManagement">
            <xsd:complexType>
              <xsd:all>
                <xsd:element ref="ns2:AssetNumber" minOccurs="0"/>
                <xsd:element ref="ns2:AssetStage" minOccurs="0"/>
                <xsd:element ref="ns2:AssetTyp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Category" minOccurs="0"/>
                <xsd:element ref="ns2:Early_x0020_Access" minOccurs="0"/>
                <xsd:element ref="ns2:MediaLengthInSeconds" minOccurs="0"/>
                <xsd:element ref="ns2:PlagiarismOriginality" minOccurs="0"/>
                <xsd:element ref="ns2:NoteforSelf" minOccurs="0"/>
                <xsd:element ref="ns2:lcf76f155ced4ddcb4097134ff3c332f" minOccurs="0"/>
                <xsd:element ref="ns3:TaxCatchAll" minOccurs="0"/>
                <xsd:element ref="ns2:PageCount" minOccurs="0"/>
                <xsd:element ref="ns2:DaysAllocated" minOccurs="0"/>
                <xsd:element ref="ns2:MediaServiceSearchProperties" minOccurs="0"/>
                <xsd:element ref="ns2:Editorial_x0020_Score" minOccurs="0"/>
                <xsd:element ref="ns2:Not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87df7-c0e0-444d-ba8d-6c830a3079b3" elementFormDefault="qualified">
    <xsd:import namespace="http://schemas.microsoft.com/office/2006/documentManagement/types"/>
    <xsd:import namespace="http://schemas.microsoft.com/office/infopath/2007/PartnerControls"/>
    <xsd:element name="AssetNumber" ma:index="8" nillable="true" ma:displayName="Asset Number" ma:description="This is the asset number of the project and no asset type should have same numbers" ma:format="Dropdown" ma:internalName="AssetNumber">
      <xsd:simpleType>
        <xsd:union memberTypes="dms:Text">
          <xsd:simpleType>
            <xsd:restriction base="dms:Choice">
              <xsd:enumeration value="1"/>
              <xsd:enumeration value="2"/>
              <xsd:enumeration value="3"/>
              <xsd:enumeration value="4"/>
              <xsd:enumeration value="5"/>
              <xsd:enumeration value="6"/>
              <xsd:enumeration value="7"/>
              <xsd:enumeration value="8"/>
              <xsd:enumeration value="9"/>
              <xsd:enumeration value="10"/>
              <xsd:enumeration value="11"/>
              <xsd:enumeration value="12"/>
              <xsd:enumeration value="13"/>
              <xsd:enumeration value="14"/>
              <xsd:enumeration value="15"/>
              <xsd:enumeration value="16"/>
              <xsd:enumeration value="17"/>
              <xsd:enumeration value="18"/>
              <xsd:enumeration value="19"/>
              <xsd:enumeration value="20"/>
              <xsd:enumeration value="21"/>
              <xsd:enumeration value="22"/>
              <xsd:enumeration value="23"/>
              <xsd:enumeration value="24"/>
              <xsd:enumeration value="25"/>
              <xsd:enumeration value="26"/>
              <xsd:enumeration value="27"/>
              <xsd:enumeration value="28"/>
              <xsd:enumeration value="29"/>
              <xsd:enumeration value="30"/>
              <xsd:enumeration value="31"/>
              <xsd:enumeration value="32"/>
              <xsd:enumeration value="33"/>
              <xsd:enumeration value="34"/>
              <xsd:enumeration value="35"/>
              <xsd:enumeration value="36"/>
              <xsd:enumeration value="37"/>
              <xsd:enumeration value="38"/>
              <xsd:enumeration value="39"/>
              <xsd:enumeration value="40"/>
            </xsd:restriction>
          </xsd:simpleType>
        </xsd:union>
      </xsd:simpleType>
    </xsd:element>
    <xsd:element name="AssetStage" ma:index="9" nillable="true" ma:displayName="Asset Stage" ma:description="This is the current stage of the asset." ma:format="Dropdown" ma:internalName="AssetStage">
      <xsd:simpleType>
        <xsd:union memberTypes="dms:Text">
          <xsd:simpleType>
            <xsd:restriction base="dms:Choice">
              <xsd:enumeration value="Draft Submission"/>
              <xsd:enumeration value="1st Preliminary Draft Revision"/>
              <xsd:enumeration value="1st Revision Submission"/>
              <xsd:enumeration value="2nd Preliminary Draft Revision"/>
              <xsd:enumeration value="2nd Revision Submission"/>
              <xsd:enumeration value="3rd Preliminary Draft Revision"/>
              <xsd:enumeration value="3rd Revision Submission"/>
              <xsd:enumeration value="Preliminary Draft Acceptance"/>
              <xsd:enumeration value="Draft Ready for Review"/>
              <xsd:enumeration value="Technical Review Sent"/>
              <xsd:enumeration value="Technical Review Received"/>
              <xsd:enumeration value="Rewrites Ready"/>
              <xsd:enumeration value="Rewrites Sent"/>
              <xsd:enumeration value="Final Draft Submission"/>
              <xsd:enumeration value="Final Draft Revision"/>
              <xsd:enumeration value="Final Draft Revision Received"/>
              <xsd:enumeration value="Final Draft Acceptance"/>
              <xsd:enumeration value="Technical Editing"/>
              <xsd:enumeration value="Copy Edit Submission"/>
              <xsd:enumeration value="Copy Editing Done"/>
              <xsd:enumeration value="Placed for Indexing"/>
              <xsd:enumeration value="Indexing Done"/>
              <xsd:enumeration value="Layout Done"/>
              <xsd:enumeration value="Proof Read Submission"/>
              <xsd:enumeration value="Proof Reading Done"/>
              <xsd:enumeration value="PR - CDE Checks"/>
              <xsd:enumeration value="Pre Final"/>
              <xsd:enumeration value="Prefinal Submission"/>
              <xsd:enumeration value="Prefinal Review"/>
              <xsd:enumeration value="Author - CDE Checks"/>
              <xsd:enumeration value="Finals Completed"/>
              <xsd:enumeration value="Editor Finalization"/>
              <xsd:enumeration value="Indexer Finalization"/>
              <xsd:enumeration value="Production Designer Finalization"/>
              <xsd:enumeration value="Portfolio Director Checks"/>
              <xsd:enumeration value="Upload"/>
              <xsd:enumeration value="Graphic and Code Bundle"/>
              <xsd:enumeration value="Post Upload"/>
              <xsd:enumeration value="Published"/>
              <xsd:enumeration value="LSE Submission"/>
              <xsd:enumeration value="LSE Done"/>
              <xsd:enumeration value="Image Received"/>
              <xsd:enumeration value="Image Accepted"/>
              <xsd:enumeration value="Image Rejected"/>
              <xsd:enumeration value="Image Needs Redraw"/>
              <xsd:enumeration value="Image Redrawn"/>
              <xsd:enumeration value="Image Finalized"/>
            </xsd:restriction>
          </xsd:simpleType>
        </xsd:union>
      </xsd:simpleType>
    </xsd:element>
    <xsd:element name="AssetType" ma:index="10" nillable="true" ma:displayName="Asset Type" ma:description="This is the type of Asset related to the product development" ma:format="Dropdown" ma:internalName="AssetType">
      <xsd:simpleType>
        <xsd:restriction base="dms:Choice">
          <xsd:enumeration value="Chapter"/>
          <xsd:enumeration value="Video"/>
          <xsd:enumeration value="Index"/>
          <xsd:enumeration value="Front Matter"/>
          <xsd:enumeration value="Back Matter"/>
          <xsd:enumeration value="Code"/>
          <xsd:enumeration value="Book"/>
          <xsd:enumeration value="Graphic"/>
          <xsd:enumeration value="Other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Category" ma:index="23" nillable="true" ma:displayName="Category" ma:format="Dropdown" ma:internalName="Category">
      <xsd:simpleType>
        <xsd:union memberTypes="dms:Text">
          <xsd:simpleType>
            <xsd:restriction base="dms:Choice">
              <xsd:enumeration value="A&amp;C"/>
              <xsd:enumeration value="C&amp;T"/>
              <xsd:enumeration value="Programming"/>
              <xsd:enumeration value="Data"/>
            </xsd:restriction>
          </xsd:simpleType>
        </xsd:union>
      </xsd:simpleType>
    </xsd:element>
    <xsd:element name="Early_x0020_Access" ma:index="24" nillable="true" ma:displayName="Early Access" ma:default="0" ma:description="This is an option which you select when you want the chapter to be a part of the Early Access" ma:internalName="Early_x0020_Access">
      <xsd:simpleType>
        <xsd:restriction base="dms:Boolean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PlagiarismOriginality" ma:index="26" nillable="true" ma:displayName="Plagiarism Originality" ma:description="This is a column to fill the plagiarism originality scores" ma:format="Dropdown" ma:internalName="PlagiarismOriginality" ma:percentage="FALSE">
      <xsd:simpleType>
        <xsd:restriction base="dms:Number"/>
      </xsd:simpleType>
    </xsd:element>
    <xsd:element name="NoteforSelf" ma:index="27" nillable="true" ma:displayName="Note for Self" ma:description="&quot;attack&quot; in &quot;Compressor&quot; bullet point&#10;&#10;I am keeping this highlighted so that I can explain what Attack (technical sound term) means in the Glossary." ma:format="Dropdown" ma:internalName="NoteforSelf">
      <xsd:simpleType>
        <xsd:restriction base="dms:Note">
          <xsd:maxLength value="255"/>
        </xsd:restriction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ageCount" ma:index="31" nillable="true" ma:displayName="Page Count" ma:format="Dropdown" ma:internalName="PageCount" ma:percentage="FALSE">
      <xsd:simpleType>
        <xsd:restriction base="dms:Number"/>
      </xsd:simpleType>
    </xsd:element>
    <xsd:element name="DaysAllocated" ma:index="32" nillable="true" ma:displayName="Days Allocated" ma:decimals="0" ma:default="1" ma:format="Dropdown" ma:internalName="DaysAllocated" ma:percentage="FALSE">
      <xsd:simpleType>
        <xsd:restriction base="dms:Number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ditorial_x0020_Score" ma:index="34" nillable="true" ma:displayName="TR Score" ma:decimals="1" ma:format="Dropdown" ma:internalName="Editorial_x0020_Score" ma:percentage="FALSE">
      <xsd:simpleType>
        <xsd:restriction base="dms:Number">
          <xsd:maxInclusive value="10"/>
          <xsd:minInclusive value="1"/>
        </xsd:restriction>
      </xsd:simpleType>
    </xsd:element>
    <xsd:element name="Notes" ma:index="35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ServiceObjectDetectorVersions" ma:index="3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c9ed-2f7a-4860-bf57-8153ff3a21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0" nillable="true" ma:displayName="Taxonomy Catch All Column" ma:hidden="true" ma:list="{b0b99e7b-2d5c-4d76-8978-e279b984ef45}" ma:internalName="TaxCatchAll" ma:showField="CatchAllData" ma:web="c866c9ed-2f7a-4860-bf57-8153ff3a2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0F077A-774D-4C7B-B847-11DF4E698B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57AAC7-9E87-4555-93D5-AE50678CCF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70011E-0B13-4DB0-A1F0-6B8F864CF772}">
  <ds:schemaRefs>
    <ds:schemaRef ds:uri="http://schemas.microsoft.com/office/2006/metadata/properties"/>
    <ds:schemaRef ds:uri="http://schemas.microsoft.com/office/infopath/2007/PartnerControls"/>
    <ds:schemaRef ds:uri="f4287df7-c0e0-444d-ba8d-6c830a3079b3"/>
    <ds:schemaRef ds:uri="c866c9ed-2f7a-4860-bf57-8153ff3a210a"/>
  </ds:schemaRefs>
</ds:datastoreItem>
</file>

<file path=customXml/itemProps4.xml><?xml version="1.0" encoding="utf-8"?>
<ds:datastoreItem xmlns:ds="http://schemas.openxmlformats.org/officeDocument/2006/customXml" ds:itemID="{2537EA34-58A0-43F7-85AC-F2065D5A5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287df7-c0e0-444d-ba8d-6c830a3079b3"/>
    <ds:schemaRef ds:uri="c866c9ed-2f7a-4860-bf57-8153ff3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</Template>
  <TotalTime>6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Abhishek Jadhav</cp:lastModifiedBy>
  <cp:revision>3</cp:revision>
  <dcterms:created xsi:type="dcterms:W3CDTF">2023-07-26T01:07:00Z</dcterms:created>
  <dcterms:modified xsi:type="dcterms:W3CDTF">2023-07-27T06:56:00Z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0x010100F0722B58C1B4F6479F5D6A8E069F2686</vt:lpwstr>
  </property>
</Properties>
</file>